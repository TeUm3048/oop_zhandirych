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1B00" w14:textId="77777777" w:rsidR="003D050A" w:rsidRDefault="003D050A" w:rsidP="003D050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7F58FBD" w14:textId="77777777" w:rsidR="003D050A" w:rsidRDefault="003D050A" w:rsidP="003D050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2981D1A" w14:textId="77777777" w:rsidR="003D050A" w:rsidRDefault="003D050A" w:rsidP="003D050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0A14751" w14:textId="77777777" w:rsidR="003D050A" w:rsidRDefault="003D050A" w:rsidP="003D050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46398BDF" w14:textId="77777777" w:rsidR="003D050A" w:rsidRDefault="003D050A" w:rsidP="003D050A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8B7D29D" w14:textId="77777777" w:rsidR="003D050A" w:rsidRDefault="003D050A" w:rsidP="003D050A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F17A5DB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39428DB6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49436013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38C99464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284E91DA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693E23A5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0FEA6DC6" w14:textId="77777777" w:rsidR="003D050A" w:rsidRDefault="003D050A" w:rsidP="003D050A">
      <w:pPr>
        <w:pStyle w:val="Times142"/>
        <w:spacing w:line="360" w:lineRule="auto"/>
        <w:ind w:firstLine="737"/>
        <w:jc w:val="center"/>
      </w:pPr>
      <w:r>
        <w:rPr>
          <w:rStyle w:val="ae"/>
          <w:rFonts w:eastAsiaTheme="majorEastAsia"/>
          <w:bCs/>
          <w:caps/>
          <w:szCs w:val="28"/>
        </w:rPr>
        <w:t>отчет</w:t>
      </w:r>
    </w:p>
    <w:p w14:paraId="2F820FEF" w14:textId="5D49EBE8" w:rsidR="003D050A" w:rsidRPr="00C702D9" w:rsidRDefault="003D050A" w:rsidP="003D050A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C702D9" w:rsidRPr="00C702D9">
        <w:rPr>
          <w:b/>
          <w:szCs w:val="28"/>
          <w:lang w:eastAsia="ru-RU" w:bidi="ar-SA"/>
        </w:rPr>
        <w:t>5</w:t>
      </w:r>
    </w:p>
    <w:p w14:paraId="2BAA16D9" w14:textId="77777777" w:rsidR="003D050A" w:rsidRDefault="003D050A" w:rsidP="003D050A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373B4033" w14:textId="3AC8443B" w:rsidR="003D050A" w:rsidRPr="00C702D9" w:rsidRDefault="003D050A" w:rsidP="003D050A">
      <w:pPr>
        <w:pStyle w:val="Standard"/>
        <w:jc w:val="center"/>
        <w:rPr>
          <w:szCs w:val="28"/>
          <w:lang w:eastAsia="ru-RU" w:bidi="ar-SA"/>
        </w:rPr>
      </w:pPr>
      <w:r>
        <w:rPr>
          <w:rStyle w:val="ae"/>
          <w:rFonts w:eastAsiaTheme="majorEastAsia"/>
          <w:bCs/>
          <w:szCs w:val="28"/>
          <w:lang w:eastAsia="ru-RU" w:bidi="ar-SA"/>
        </w:rPr>
        <w:t xml:space="preserve">Тема: </w:t>
      </w:r>
      <w:r w:rsidR="00C702D9" w:rsidRPr="00C702D9">
        <w:rPr>
          <w:rFonts w:eastAsiaTheme="majorEastAsia"/>
          <w:b/>
          <w:bCs/>
          <w:smallCaps/>
          <w:spacing w:val="5"/>
          <w:szCs w:val="28"/>
          <w:lang w:eastAsia="ru-RU" w:bidi="ar-SA"/>
        </w:rPr>
        <w:t>Отслеживание изменений</w:t>
      </w:r>
    </w:p>
    <w:p w14:paraId="771AB54C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56AA1D78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57395DFB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4ED75AC5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36C229AF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51C5EA8D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3D050A" w14:paraId="71EB200B" w14:textId="77777777" w:rsidTr="00562C75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C4041B" w14:textId="77777777" w:rsidR="003D050A" w:rsidRDefault="003D050A" w:rsidP="00562C75">
            <w:pPr>
              <w:pStyle w:val="Standard"/>
            </w:pPr>
            <w:r>
              <w:rPr>
                <w:szCs w:val="28"/>
              </w:rPr>
              <w:t>Студент гр. 2381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DE5453" w14:textId="77777777" w:rsidR="003D050A" w:rsidRDefault="003D050A" w:rsidP="00562C7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55F028" w14:textId="77777777" w:rsidR="003D050A" w:rsidRDefault="003D050A" w:rsidP="00562C75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Рыжиков И.С.</w:t>
            </w:r>
          </w:p>
        </w:tc>
      </w:tr>
      <w:tr w:rsidR="007E5053" w14:paraId="7510EFF3" w14:textId="77777777" w:rsidTr="00562C75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394D64" w14:textId="77777777" w:rsidR="007E5053" w:rsidRDefault="007E5053" w:rsidP="007E5053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AD7DD" w14:textId="77777777" w:rsidR="007E5053" w:rsidRDefault="007E5053" w:rsidP="007E5053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17E74B" w14:textId="4E315C39" w:rsidR="007E5053" w:rsidRDefault="007E5053" w:rsidP="007E5053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14:paraId="25D236F6" w14:textId="77777777" w:rsidR="003D050A" w:rsidRDefault="003D050A" w:rsidP="003D050A">
      <w:pPr>
        <w:pStyle w:val="Standard"/>
        <w:jc w:val="center"/>
        <w:rPr>
          <w:bCs/>
          <w:szCs w:val="28"/>
          <w:lang w:eastAsia="ru-RU" w:bidi="ar-SA"/>
        </w:rPr>
      </w:pPr>
    </w:p>
    <w:p w14:paraId="0C93549C" w14:textId="77777777" w:rsidR="003D050A" w:rsidRDefault="003D050A" w:rsidP="003D050A">
      <w:pPr>
        <w:pStyle w:val="Standard"/>
        <w:jc w:val="center"/>
        <w:rPr>
          <w:bCs/>
          <w:szCs w:val="28"/>
          <w:lang w:eastAsia="ru-RU" w:bidi="ar-SA"/>
        </w:rPr>
      </w:pPr>
    </w:p>
    <w:p w14:paraId="0B21A4F7" w14:textId="77777777" w:rsidR="003D050A" w:rsidRDefault="003D050A" w:rsidP="003D050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4C2455D" w14:textId="77777777" w:rsidR="003D050A" w:rsidRDefault="003D050A" w:rsidP="003D050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14:paraId="4BEBCC03" w14:textId="77777777" w:rsidR="003D050A" w:rsidRDefault="003D050A" w:rsidP="003D050A">
      <w:r>
        <w:br w:type="page"/>
      </w:r>
    </w:p>
    <w:p w14:paraId="2FFE7704" w14:textId="6AAA93E9" w:rsidR="003D050A" w:rsidRDefault="00925E20" w:rsidP="00925E20">
      <w:pPr>
        <w:pStyle w:val="2"/>
      </w:pPr>
      <w:r>
        <w:lastRenderedPageBreak/>
        <w:t>Цель работы</w:t>
      </w:r>
    </w:p>
    <w:p w14:paraId="4027D693" w14:textId="21B17A96" w:rsidR="00C702D9" w:rsidRDefault="00C702D9" w:rsidP="00C702D9">
      <w:r w:rsidRPr="00C702D9">
        <w:t xml:space="preserve">Цель </w:t>
      </w:r>
      <w:r>
        <w:t>работы</w:t>
      </w:r>
      <w:r w:rsidRPr="00C702D9">
        <w:t xml:space="preserve"> заключается в создании системы для эффективного управления игрой с явным разделением функциональности между отслеживанием событий в игре и их отображением. В рамках данной задачи предполагается разработка класса, взаимодействующего с игрой, чтобы отслеживать события, такие как перемещение игрока, происходящие события на поле и условия победы или поражения. Также планируется создание класса, отвечающего за отображение информации об игровом поле в терминале, с учетом различных символов для отображения игровых элементов, обеспечивая абстракцию от конкретных деталей отрисовки. Это разделение позволит легко заменять методы отображения, не затрагивая при этом логику отслеживания событий.</w:t>
      </w:r>
    </w:p>
    <w:p w14:paraId="60F553BC" w14:textId="6159769A" w:rsidR="00986648" w:rsidRDefault="00986648">
      <w:pPr>
        <w:spacing w:line="259" w:lineRule="auto"/>
        <w:ind w:firstLine="0"/>
        <w:jc w:val="left"/>
      </w:pPr>
      <w:r>
        <w:br w:type="page"/>
      </w:r>
    </w:p>
    <w:p w14:paraId="5028ABD2" w14:textId="08444001" w:rsidR="00925E20" w:rsidRDefault="00925E20" w:rsidP="00925E20">
      <w:pPr>
        <w:pStyle w:val="2"/>
      </w:pPr>
      <w:r>
        <w:lastRenderedPageBreak/>
        <w:t>Задание</w:t>
      </w:r>
    </w:p>
    <w:p w14:paraId="3F03ADFE" w14:textId="77777777" w:rsidR="00C702D9" w:rsidRDefault="00C702D9" w:rsidP="00C702D9">
      <w:pPr>
        <w:spacing w:line="259" w:lineRule="auto"/>
        <w:ind w:firstLine="0"/>
        <w:jc w:val="left"/>
      </w:pPr>
      <w:r>
        <w:t xml:space="preserve">а) Реализовать класс, который связывается с игрой, и отслеживает изменения в игре: перемещение игрока, победа или выигрыш, срабатывание событий. Данный класс должен реагировать на изменения и </w:t>
      </w:r>
      <w:proofErr w:type="spellStart"/>
      <w:r>
        <w:t>отрисовывать</w:t>
      </w:r>
      <w:proofErr w:type="spellEnd"/>
      <w:r>
        <w:t xml:space="preserve"> игровое поле, а также выводить информацию для игрока (например, предлагать начать новую игру). </w:t>
      </w:r>
    </w:p>
    <w:p w14:paraId="0B36CDD5" w14:textId="77777777" w:rsidR="00C702D9" w:rsidRDefault="00C702D9" w:rsidP="00C702D9">
      <w:pPr>
        <w:spacing w:line="259" w:lineRule="auto"/>
        <w:ind w:firstLine="0"/>
        <w:jc w:val="left"/>
      </w:pPr>
    </w:p>
    <w:p w14:paraId="50830EB6" w14:textId="77777777" w:rsidR="00C702D9" w:rsidRDefault="00C702D9" w:rsidP="00C702D9">
      <w:pPr>
        <w:spacing w:line="259" w:lineRule="auto"/>
        <w:ind w:firstLine="0"/>
        <w:jc w:val="left"/>
      </w:pPr>
      <w:r>
        <w:t xml:space="preserve">б) При отрисовке поля должна считываться информация с поля и об игроке, и в зависимости от расположения происходит вывод представления поля в терминал. В представлении поля непроходимые клетки, игрок, события должны отображаться различными символами. Игрок, события, клетки и другие игровые сущности не должны знать ничего о том, каким символом они </w:t>
      </w:r>
      <w:proofErr w:type="spellStart"/>
      <w:r>
        <w:t>отрисовываются</w:t>
      </w:r>
      <w:proofErr w:type="spellEnd"/>
      <w:r>
        <w:t>. За выбор символа отвечает класс выполняющий отрисовку</w:t>
      </w:r>
    </w:p>
    <w:p w14:paraId="4ED84E02" w14:textId="77777777" w:rsidR="00C702D9" w:rsidRDefault="00C702D9" w:rsidP="00C702D9">
      <w:pPr>
        <w:spacing w:line="259" w:lineRule="auto"/>
        <w:ind w:firstLine="0"/>
        <w:jc w:val="left"/>
      </w:pPr>
    </w:p>
    <w:p w14:paraId="5B358029" w14:textId="77777777" w:rsidR="00C702D9" w:rsidRDefault="00C702D9" w:rsidP="00C702D9">
      <w:pPr>
        <w:spacing w:line="259" w:lineRule="auto"/>
        <w:ind w:firstLine="0"/>
        <w:jc w:val="left"/>
      </w:pPr>
      <w:r>
        <w:t>Примечания:</w:t>
      </w:r>
    </w:p>
    <w:p w14:paraId="2E829224" w14:textId="77777777" w:rsidR="00C702D9" w:rsidRDefault="00C702D9" w:rsidP="00C702D9">
      <w:pPr>
        <w:spacing w:line="259" w:lineRule="auto"/>
        <w:ind w:firstLine="0"/>
        <w:jc w:val="left"/>
      </w:pPr>
      <w: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 w14:paraId="622D4279" w14:textId="77777777" w:rsidR="00C702D9" w:rsidRDefault="00C702D9" w:rsidP="00C702D9">
      <w:pPr>
        <w:spacing w:line="259" w:lineRule="auto"/>
        <w:ind w:firstLine="0"/>
        <w:jc w:val="left"/>
      </w:pPr>
      <w:r>
        <w:t xml:space="preserve">При проверке типов события можно использовать </w:t>
      </w:r>
      <w:proofErr w:type="spellStart"/>
      <w:r>
        <w:t>dynamic_cast</w:t>
      </w:r>
      <w:proofErr w:type="spellEnd"/>
      <w:r>
        <w:t xml:space="preserve"> / </w:t>
      </w:r>
      <w:proofErr w:type="spellStart"/>
      <w:r>
        <w:t>typeinfo</w:t>
      </w:r>
      <w:proofErr w:type="spellEnd"/>
      <w:r>
        <w:t>, либо сделать связывание модель-представление</w:t>
      </w:r>
    </w:p>
    <w:p w14:paraId="43546930" w14:textId="77777777" w:rsidR="00925E20" w:rsidRDefault="00925E20">
      <w:pPr>
        <w:spacing w:line="259" w:lineRule="auto"/>
        <w:ind w:firstLine="0"/>
        <w:jc w:val="left"/>
      </w:pPr>
      <w:r>
        <w:br w:type="page"/>
      </w:r>
    </w:p>
    <w:p w14:paraId="18541E5F" w14:textId="2ABE4581" w:rsidR="00925E20" w:rsidRDefault="00925E20" w:rsidP="00925E20">
      <w:pPr>
        <w:pStyle w:val="2"/>
      </w:pPr>
      <w:r>
        <w:lastRenderedPageBreak/>
        <w:t>Выполнение работы</w:t>
      </w:r>
    </w:p>
    <w:p w14:paraId="607D3A9B" w14:textId="690B1F98" w:rsidR="005B58DF" w:rsidRPr="005B58DF" w:rsidRDefault="005B58DF" w:rsidP="005B58DF">
      <w:pPr>
        <w:pStyle w:val="3"/>
      </w:pPr>
      <w:r>
        <w:t xml:space="preserve">Класс </w:t>
      </w:r>
      <w:proofErr w:type="spellStart"/>
      <w:r w:rsidR="00C702D9" w:rsidRPr="00C702D9">
        <w:rPr>
          <w:bCs/>
        </w:rPr>
        <w:t>Observable</w:t>
      </w:r>
      <w:proofErr w:type="spellEnd"/>
    </w:p>
    <w:p w14:paraId="54B5BCDB" w14:textId="65231C43" w:rsidR="00C702D9" w:rsidRPr="00C702D9" w:rsidRDefault="00C702D9" w:rsidP="00C702D9">
      <w:proofErr w:type="spellStart"/>
      <w:r w:rsidRPr="00C702D9">
        <w:rPr>
          <w:b/>
          <w:bCs/>
        </w:rPr>
        <w:t>Observable</w:t>
      </w:r>
      <w:proofErr w:type="spellEnd"/>
      <w:r w:rsidRPr="00C702D9">
        <w:t>, предназначен для реализации паттерна "наблюдатель" (Observer). Вот краткое описание методов класса:</w:t>
      </w:r>
    </w:p>
    <w:p w14:paraId="5B1B0C73" w14:textId="77777777" w:rsidR="00C702D9" w:rsidRPr="00C702D9" w:rsidRDefault="00C702D9" w:rsidP="00C702D9">
      <w:pPr>
        <w:numPr>
          <w:ilvl w:val="0"/>
          <w:numId w:val="16"/>
        </w:numPr>
      </w:pPr>
      <w:proofErr w:type="spellStart"/>
      <w:r w:rsidRPr="00C702D9">
        <w:rPr>
          <w:b/>
          <w:bCs/>
        </w:rPr>
        <w:t>void</w:t>
      </w:r>
      <w:proofErr w:type="spellEnd"/>
      <w:r w:rsidRPr="00C702D9">
        <w:rPr>
          <w:b/>
          <w:bCs/>
        </w:rPr>
        <w:t xml:space="preserve"> </w:t>
      </w:r>
      <w:proofErr w:type="spellStart"/>
      <w:proofErr w:type="gramStart"/>
      <w:r w:rsidRPr="00C702D9">
        <w:rPr>
          <w:b/>
          <w:bCs/>
        </w:rPr>
        <w:t>addObserver</w:t>
      </w:r>
      <w:proofErr w:type="spellEnd"/>
      <w:r w:rsidRPr="00C702D9">
        <w:rPr>
          <w:b/>
          <w:bCs/>
        </w:rPr>
        <w:t>(</w:t>
      </w:r>
      <w:proofErr w:type="spellStart"/>
      <w:proofErr w:type="gramEnd"/>
      <w:r w:rsidRPr="00C702D9">
        <w:rPr>
          <w:b/>
          <w:bCs/>
        </w:rPr>
        <w:t>IObserver</w:t>
      </w:r>
      <w:proofErr w:type="spellEnd"/>
      <w:r w:rsidRPr="00C702D9">
        <w:rPr>
          <w:b/>
          <w:bCs/>
        </w:rPr>
        <w:t xml:space="preserve"> *</w:t>
      </w:r>
      <w:proofErr w:type="spellStart"/>
      <w:r w:rsidRPr="00C702D9">
        <w:rPr>
          <w:b/>
          <w:bCs/>
        </w:rPr>
        <w:t>observer</w:t>
      </w:r>
      <w:proofErr w:type="spellEnd"/>
      <w:r w:rsidRPr="00C702D9">
        <w:rPr>
          <w:b/>
          <w:bCs/>
        </w:rPr>
        <w:t>)</w:t>
      </w:r>
    </w:p>
    <w:p w14:paraId="37B99163" w14:textId="77777777" w:rsidR="00C702D9" w:rsidRPr="00C702D9" w:rsidRDefault="00C702D9" w:rsidP="00C702D9">
      <w:pPr>
        <w:numPr>
          <w:ilvl w:val="1"/>
          <w:numId w:val="16"/>
        </w:numPr>
      </w:pPr>
      <w:r w:rsidRPr="00C702D9">
        <w:t>Добавляет наблюдателя (</w:t>
      </w:r>
      <w:proofErr w:type="spellStart"/>
      <w:r w:rsidRPr="00C702D9">
        <w:rPr>
          <w:b/>
          <w:bCs/>
        </w:rPr>
        <w:t>observer</w:t>
      </w:r>
      <w:proofErr w:type="spellEnd"/>
      <w:r w:rsidRPr="00C702D9">
        <w:t xml:space="preserve">) в список наблюдателей данного объекта </w:t>
      </w:r>
      <w:proofErr w:type="spellStart"/>
      <w:r w:rsidRPr="00C702D9">
        <w:rPr>
          <w:b/>
          <w:bCs/>
        </w:rPr>
        <w:t>Observable</w:t>
      </w:r>
      <w:proofErr w:type="spellEnd"/>
      <w:r w:rsidRPr="00C702D9">
        <w:t>.</w:t>
      </w:r>
    </w:p>
    <w:p w14:paraId="650B553C" w14:textId="77777777" w:rsidR="00C702D9" w:rsidRPr="00C702D9" w:rsidRDefault="00C702D9" w:rsidP="00C702D9">
      <w:pPr>
        <w:numPr>
          <w:ilvl w:val="0"/>
          <w:numId w:val="16"/>
        </w:numPr>
      </w:pPr>
      <w:proofErr w:type="spellStart"/>
      <w:r w:rsidRPr="00C702D9">
        <w:rPr>
          <w:b/>
          <w:bCs/>
        </w:rPr>
        <w:t>void</w:t>
      </w:r>
      <w:proofErr w:type="spellEnd"/>
      <w:r w:rsidRPr="00C702D9">
        <w:rPr>
          <w:b/>
          <w:bCs/>
        </w:rPr>
        <w:t xml:space="preserve"> </w:t>
      </w:r>
      <w:proofErr w:type="spellStart"/>
      <w:proofErr w:type="gramStart"/>
      <w:r w:rsidRPr="00C702D9">
        <w:rPr>
          <w:b/>
          <w:bCs/>
        </w:rPr>
        <w:t>notifyUpdate</w:t>
      </w:r>
      <w:proofErr w:type="spellEnd"/>
      <w:r w:rsidRPr="00C702D9">
        <w:rPr>
          <w:b/>
          <w:bCs/>
        </w:rPr>
        <w:t>(</w:t>
      </w:r>
      <w:proofErr w:type="gramEnd"/>
      <w:r w:rsidRPr="00C702D9">
        <w:rPr>
          <w:b/>
          <w:bCs/>
        </w:rPr>
        <w:t>)</w:t>
      </w:r>
    </w:p>
    <w:p w14:paraId="7ED1C991" w14:textId="77777777" w:rsidR="00C702D9" w:rsidRPr="00C702D9" w:rsidRDefault="00C702D9" w:rsidP="00C702D9">
      <w:pPr>
        <w:numPr>
          <w:ilvl w:val="1"/>
          <w:numId w:val="16"/>
        </w:numPr>
      </w:pPr>
      <w:r w:rsidRPr="00C702D9">
        <w:t xml:space="preserve">Уведомляет все наблюдатели о том, что произошло обновление. Этот метод вызывает метод </w:t>
      </w:r>
      <w:proofErr w:type="spellStart"/>
      <w:proofErr w:type="gramStart"/>
      <w:r w:rsidRPr="00C702D9">
        <w:rPr>
          <w:b/>
          <w:bCs/>
        </w:rPr>
        <w:t>update</w:t>
      </w:r>
      <w:proofErr w:type="spellEnd"/>
      <w:r w:rsidRPr="00C702D9">
        <w:rPr>
          <w:b/>
          <w:bCs/>
        </w:rPr>
        <w:t>(</w:t>
      </w:r>
      <w:proofErr w:type="gramEnd"/>
      <w:r w:rsidRPr="00C702D9">
        <w:rPr>
          <w:b/>
          <w:bCs/>
        </w:rPr>
        <w:t>)</w:t>
      </w:r>
      <w:r w:rsidRPr="00C702D9">
        <w:t xml:space="preserve"> для каждого добавленного наблюдателя, оповещая их об изменениях.</w:t>
      </w:r>
    </w:p>
    <w:p w14:paraId="4914FBB6" w14:textId="6D9E615E" w:rsidR="00C702D9" w:rsidRPr="005B58DF" w:rsidRDefault="00C702D9" w:rsidP="00C702D9">
      <w:pPr>
        <w:pStyle w:val="3"/>
      </w:pPr>
      <w:r>
        <w:t xml:space="preserve">Класс </w:t>
      </w:r>
      <w:proofErr w:type="spellStart"/>
      <w:r w:rsidRPr="00C702D9">
        <w:rPr>
          <w:bCs/>
        </w:rPr>
        <w:t>IObserver</w:t>
      </w:r>
      <w:proofErr w:type="spellEnd"/>
    </w:p>
    <w:p w14:paraId="2DD72B79" w14:textId="7DA90452" w:rsidR="00C702D9" w:rsidRPr="00C702D9" w:rsidRDefault="00C702D9" w:rsidP="00C702D9">
      <w:r>
        <w:t>И</w:t>
      </w:r>
      <w:r w:rsidRPr="00C702D9">
        <w:t xml:space="preserve">нтерфейс </w:t>
      </w:r>
      <w:proofErr w:type="spellStart"/>
      <w:r w:rsidRPr="00C702D9">
        <w:rPr>
          <w:b/>
          <w:bCs/>
        </w:rPr>
        <w:t>IObserver</w:t>
      </w:r>
      <w:proofErr w:type="spellEnd"/>
      <w:r>
        <w:t xml:space="preserve"> представляет собой наблюдателя, он </w:t>
      </w:r>
      <w:r w:rsidRPr="00C702D9">
        <w:t>определяет одну виртуальную функцию:</w:t>
      </w:r>
    </w:p>
    <w:p w14:paraId="32AB98B3" w14:textId="77777777" w:rsidR="00C702D9" w:rsidRPr="00C702D9" w:rsidRDefault="00C702D9" w:rsidP="00C702D9">
      <w:pPr>
        <w:numPr>
          <w:ilvl w:val="0"/>
          <w:numId w:val="17"/>
        </w:numPr>
      </w:pPr>
      <w:proofErr w:type="spellStart"/>
      <w:r w:rsidRPr="00C702D9">
        <w:rPr>
          <w:b/>
          <w:bCs/>
        </w:rPr>
        <w:t>virtual</w:t>
      </w:r>
      <w:proofErr w:type="spellEnd"/>
      <w:r w:rsidRPr="00C702D9">
        <w:rPr>
          <w:b/>
          <w:bCs/>
        </w:rPr>
        <w:t xml:space="preserve"> </w:t>
      </w:r>
      <w:proofErr w:type="spellStart"/>
      <w:r w:rsidRPr="00C702D9">
        <w:rPr>
          <w:b/>
          <w:bCs/>
        </w:rPr>
        <w:t>void</w:t>
      </w:r>
      <w:proofErr w:type="spellEnd"/>
      <w:r w:rsidRPr="00C702D9">
        <w:rPr>
          <w:b/>
          <w:bCs/>
        </w:rPr>
        <w:t xml:space="preserve"> </w:t>
      </w:r>
      <w:proofErr w:type="spellStart"/>
      <w:proofErr w:type="gramStart"/>
      <w:r w:rsidRPr="00C702D9">
        <w:rPr>
          <w:b/>
          <w:bCs/>
        </w:rPr>
        <w:t>update</w:t>
      </w:r>
      <w:proofErr w:type="spellEnd"/>
      <w:r w:rsidRPr="00C702D9">
        <w:rPr>
          <w:b/>
          <w:bCs/>
        </w:rPr>
        <w:t>(</w:t>
      </w:r>
      <w:proofErr w:type="gramEnd"/>
      <w:r w:rsidRPr="00C702D9">
        <w:rPr>
          <w:b/>
          <w:bCs/>
        </w:rPr>
        <w:t>) = 0;</w:t>
      </w:r>
    </w:p>
    <w:p w14:paraId="7C0DD966" w14:textId="77777777" w:rsidR="00C702D9" w:rsidRPr="00C702D9" w:rsidRDefault="00C702D9" w:rsidP="00C702D9">
      <w:pPr>
        <w:numPr>
          <w:ilvl w:val="1"/>
          <w:numId w:val="17"/>
        </w:numPr>
      </w:pPr>
      <w:r w:rsidRPr="00C702D9">
        <w:t xml:space="preserve">Это чисто виртуальная функция, что делает интерфейс абстрактным. Все классы, реализующие этот интерфейс, должны предоставить свою собственную реализацию метода </w:t>
      </w:r>
      <w:proofErr w:type="spellStart"/>
      <w:proofErr w:type="gramStart"/>
      <w:r w:rsidRPr="00C702D9">
        <w:rPr>
          <w:b/>
          <w:bCs/>
        </w:rPr>
        <w:t>update</w:t>
      </w:r>
      <w:proofErr w:type="spellEnd"/>
      <w:r w:rsidRPr="00C702D9">
        <w:rPr>
          <w:b/>
          <w:bCs/>
        </w:rPr>
        <w:t>(</w:t>
      </w:r>
      <w:proofErr w:type="gramEnd"/>
      <w:r w:rsidRPr="00C702D9">
        <w:rPr>
          <w:b/>
          <w:bCs/>
        </w:rPr>
        <w:t>)</w:t>
      </w:r>
      <w:r w:rsidRPr="00C702D9">
        <w:t>. Этот метод предназначен для обновления наблюдателя о произошедших изменениях в объекте, который он наблюдает.</w:t>
      </w:r>
    </w:p>
    <w:p w14:paraId="20734418" w14:textId="2E8A902E" w:rsidR="003211B7" w:rsidRPr="005B58DF" w:rsidRDefault="003211B7" w:rsidP="003211B7">
      <w:pPr>
        <w:pStyle w:val="3"/>
      </w:pPr>
      <w:r>
        <w:t xml:space="preserve">Класс </w:t>
      </w:r>
      <w:proofErr w:type="spellStart"/>
      <w:r w:rsidRPr="003211B7">
        <w:rPr>
          <w:bCs/>
        </w:rPr>
        <w:t>FieldView</w:t>
      </w:r>
      <w:proofErr w:type="spellEnd"/>
    </w:p>
    <w:p w14:paraId="6092FD3D" w14:textId="6A659FC2" w:rsidR="003211B7" w:rsidRPr="003211B7" w:rsidRDefault="003211B7" w:rsidP="003211B7">
      <w:r w:rsidRPr="003211B7">
        <w:t xml:space="preserve">Класс </w:t>
      </w:r>
      <w:proofErr w:type="spellStart"/>
      <w:r w:rsidRPr="003211B7">
        <w:rPr>
          <w:b/>
          <w:bCs/>
        </w:rPr>
        <w:t>FieldView</w:t>
      </w:r>
      <w:proofErr w:type="spellEnd"/>
      <w:r w:rsidRPr="003211B7">
        <w:t xml:space="preserve"> представляет собой вид (визуализацию) игрового поля и реализует интерфейс </w:t>
      </w:r>
      <w:proofErr w:type="spellStart"/>
      <w:r w:rsidRPr="003211B7">
        <w:rPr>
          <w:b/>
          <w:bCs/>
        </w:rPr>
        <w:t>IObserver</w:t>
      </w:r>
      <w:proofErr w:type="spellEnd"/>
      <w:r w:rsidRPr="003211B7">
        <w:t>. Вот краткое описание методов этого класса:</w:t>
      </w:r>
    </w:p>
    <w:p w14:paraId="0209EAC0" w14:textId="77777777" w:rsidR="003211B7" w:rsidRPr="003211B7" w:rsidRDefault="003211B7" w:rsidP="003211B7">
      <w:pPr>
        <w:numPr>
          <w:ilvl w:val="0"/>
          <w:numId w:val="18"/>
        </w:numPr>
        <w:rPr>
          <w:lang w:val="en-US"/>
        </w:rPr>
      </w:pPr>
      <w:r w:rsidRPr="003211B7">
        <w:rPr>
          <w:b/>
          <w:bCs/>
          <w:lang w:val="en-US"/>
        </w:rPr>
        <w:t xml:space="preserve">explicit </w:t>
      </w:r>
      <w:proofErr w:type="spellStart"/>
      <w:proofErr w:type="gramStart"/>
      <w:r w:rsidRPr="003211B7">
        <w:rPr>
          <w:b/>
          <w:bCs/>
          <w:lang w:val="en-US"/>
        </w:rPr>
        <w:t>FieldView</w:t>
      </w:r>
      <w:proofErr w:type="spellEnd"/>
      <w:r w:rsidRPr="003211B7">
        <w:rPr>
          <w:b/>
          <w:bCs/>
          <w:lang w:val="en-US"/>
        </w:rPr>
        <w:t>(</w:t>
      </w:r>
      <w:proofErr w:type="gramEnd"/>
      <w:r w:rsidRPr="003211B7">
        <w:rPr>
          <w:b/>
          <w:bCs/>
          <w:lang w:val="en-US"/>
        </w:rPr>
        <w:t>Field &amp;field, Player &amp;player)</w:t>
      </w:r>
    </w:p>
    <w:p w14:paraId="517F7634" w14:textId="77777777" w:rsidR="003211B7" w:rsidRPr="003211B7" w:rsidRDefault="003211B7" w:rsidP="003211B7">
      <w:pPr>
        <w:numPr>
          <w:ilvl w:val="1"/>
          <w:numId w:val="18"/>
        </w:numPr>
      </w:pPr>
      <w:r w:rsidRPr="003211B7">
        <w:lastRenderedPageBreak/>
        <w:t xml:space="preserve">Конструктор класса, который принимает объекты </w:t>
      </w:r>
      <w:r w:rsidRPr="003211B7">
        <w:rPr>
          <w:b/>
          <w:bCs/>
        </w:rPr>
        <w:t>Field</w:t>
      </w:r>
      <w:r w:rsidRPr="003211B7">
        <w:t xml:space="preserve"> и </w:t>
      </w:r>
      <w:r w:rsidRPr="003211B7">
        <w:rPr>
          <w:b/>
          <w:bCs/>
        </w:rPr>
        <w:t>Player</w:t>
      </w:r>
      <w:r w:rsidRPr="003211B7">
        <w:t xml:space="preserve"> в качестве параметров и регистрирует текущий объект в качестве наблюдателя за изменениями в поле и игроке.</w:t>
      </w:r>
    </w:p>
    <w:p w14:paraId="21E69A69" w14:textId="77777777" w:rsidR="003211B7" w:rsidRPr="003211B7" w:rsidRDefault="003211B7" w:rsidP="003211B7">
      <w:pPr>
        <w:numPr>
          <w:ilvl w:val="0"/>
          <w:numId w:val="18"/>
        </w:numPr>
        <w:rPr>
          <w:lang w:val="en-US"/>
        </w:rPr>
      </w:pPr>
      <w:proofErr w:type="gramStart"/>
      <w:r w:rsidRPr="003211B7">
        <w:rPr>
          <w:b/>
          <w:bCs/>
          <w:lang w:val="en-US"/>
        </w:rPr>
        <w:t>std::</w:t>
      </w:r>
      <w:proofErr w:type="gramEnd"/>
      <w:r w:rsidRPr="003211B7">
        <w:rPr>
          <w:b/>
          <w:bCs/>
          <w:lang w:val="en-US"/>
        </w:rPr>
        <w:t xml:space="preserve">string </w:t>
      </w:r>
      <w:proofErr w:type="spellStart"/>
      <w:r w:rsidRPr="003211B7">
        <w:rPr>
          <w:b/>
          <w:bCs/>
          <w:lang w:val="en-US"/>
        </w:rPr>
        <w:t>renderCell</w:t>
      </w:r>
      <w:proofErr w:type="spellEnd"/>
      <w:r w:rsidRPr="003211B7">
        <w:rPr>
          <w:b/>
          <w:bCs/>
          <w:lang w:val="en-US"/>
        </w:rPr>
        <w:t>(</w:t>
      </w:r>
      <w:proofErr w:type="spellStart"/>
      <w:r w:rsidRPr="003211B7">
        <w:rPr>
          <w:b/>
          <w:bCs/>
          <w:lang w:val="en-US"/>
        </w:rPr>
        <w:t>FieldCell</w:t>
      </w:r>
      <w:proofErr w:type="spellEnd"/>
      <w:r w:rsidRPr="003211B7">
        <w:rPr>
          <w:b/>
          <w:bCs/>
          <w:lang w:val="en-US"/>
        </w:rPr>
        <w:t xml:space="preserve"> &amp;cell)</w:t>
      </w:r>
    </w:p>
    <w:p w14:paraId="26BE7FBE" w14:textId="77777777" w:rsidR="003211B7" w:rsidRPr="003211B7" w:rsidRDefault="003211B7" w:rsidP="003211B7">
      <w:pPr>
        <w:numPr>
          <w:ilvl w:val="1"/>
          <w:numId w:val="18"/>
        </w:numPr>
      </w:pPr>
      <w:r w:rsidRPr="003211B7">
        <w:t>Метод, который возвращает строковое представление ячейки игрового поля (</w:t>
      </w:r>
      <w:proofErr w:type="spellStart"/>
      <w:r w:rsidRPr="003211B7">
        <w:rPr>
          <w:b/>
          <w:bCs/>
        </w:rPr>
        <w:t>FieldCell</w:t>
      </w:r>
      <w:proofErr w:type="spellEnd"/>
      <w:r w:rsidRPr="003211B7">
        <w:t>). В зависимости от типа события или наличия игрока в ячейке, возвращается соответствующий символ.</w:t>
      </w:r>
    </w:p>
    <w:p w14:paraId="75376E71" w14:textId="77777777" w:rsidR="003211B7" w:rsidRPr="003211B7" w:rsidRDefault="003211B7" w:rsidP="003211B7">
      <w:pPr>
        <w:numPr>
          <w:ilvl w:val="0"/>
          <w:numId w:val="18"/>
        </w:numPr>
      </w:pPr>
      <w:proofErr w:type="spellStart"/>
      <w:proofErr w:type="gramStart"/>
      <w:r w:rsidRPr="003211B7">
        <w:rPr>
          <w:b/>
          <w:bCs/>
        </w:rPr>
        <w:t>std</w:t>
      </w:r>
      <w:proofErr w:type="spellEnd"/>
      <w:r w:rsidRPr="003211B7">
        <w:rPr>
          <w:b/>
          <w:bCs/>
        </w:rPr>
        <w:t>::</w:t>
      </w:r>
      <w:proofErr w:type="spellStart"/>
      <w:proofErr w:type="gramEnd"/>
      <w:r w:rsidRPr="003211B7">
        <w:rPr>
          <w:b/>
          <w:bCs/>
        </w:rPr>
        <w:t>string</w:t>
      </w:r>
      <w:proofErr w:type="spellEnd"/>
      <w:r w:rsidRPr="003211B7">
        <w:rPr>
          <w:b/>
          <w:bCs/>
        </w:rPr>
        <w:t xml:space="preserve"> </w:t>
      </w:r>
      <w:proofErr w:type="spellStart"/>
      <w:r w:rsidRPr="003211B7">
        <w:rPr>
          <w:b/>
          <w:bCs/>
        </w:rPr>
        <w:t>renderField</w:t>
      </w:r>
      <w:proofErr w:type="spellEnd"/>
      <w:r w:rsidRPr="003211B7">
        <w:rPr>
          <w:b/>
          <w:bCs/>
        </w:rPr>
        <w:t>()</w:t>
      </w:r>
    </w:p>
    <w:p w14:paraId="6A94DDC2" w14:textId="77777777" w:rsidR="003211B7" w:rsidRPr="003211B7" w:rsidRDefault="003211B7" w:rsidP="003211B7">
      <w:pPr>
        <w:numPr>
          <w:ilvl w:val="1"/>
          <w:numId w:val="18"/>
        </w:numPr>
      </w:pPr>
      <w:r w:rsidRPr="003211B7">
        <w:t>Метод, который генерирует строковое представление всего игрового поля, включая расположение игрока и событий. Используется для визуализации текущего состояния игрового поля.</w:t>
      </w:r>
    </w:p>
    <w:p w14:paraId="6C0C4D4A" w14:textId="77777777" w:rsidR="003211B7" w:rsidRPr="003211B7" w:rsidRDefault="003211B7" w:rsidP="003211B7">
      <w:pPr>
        <w:numPr>
          <w:ilvl w:val="0"/>
          <w:numId w:val="18"/>
        </w:numPr>
      </w:pPr>
      <w:proofErr w:type="spellStart"/>
      <w:r w:rsidRPr="003211B7">
        <w:rPr>
          <w:b/>
          <w:bCs/>
        </w:rPr>
        <w:t>void</w:t>
      </w:r>
      <w:proofErr w:type="spellEnd"/>
      <w:r w:rsidRPr="003211B7">
        <w:rPr>
          <w:b/>
          <w:bCs/>
        </w:rPr>
        <w:t xml:space="preserve"> </w:t>
      </w:r>
      <w:proofErr w:type="spellStart"/>
      <w:proofErr w:type="gramStart"/>
      <w:r w:rsidRPr="003211B7">
        <w:rPr>
          <w:b/>
          <w:bCs/>
        </w:rPr>
        <w:t>update</w:t>
      </w:r>
      <w:proofErr w:type="spellEnd"/>
      <w:r w:rsidRPr="003211B7">
        <w:rPr>
          <w:b/>
          <w:bCs/>
        </w:rPr>
        <w:t>(</w:t>
      </w:r>
      <w:proofErr w:type="gramEnd"/>
      <w:r w:rsidRPr="003211B7">
        <w:rPr>
          <w:b/>
          <w:bCs/>
        </w:rPr>
        <w:t xml:space="preserve">) </w:t>
      </w:r>
      <w:proofErr w:type="spellStart"/>
      <w:r w:rsidRPr="003211B7">
        <w:rPr>
          <w:b/>
          <w:bCs/>
        </w:rPr>
        <w:t>override</w:t>
      </w:r>
      <w:proofErr w:type="spellEnd"/>
    </w:p>
    <w:p w14:paraId="2EFE0CB7" w14:textId="77777777" w:rsidR="003211B7" w:rsidRPr="003211B7" w:rsidRDefault="003211B7" w:rsidP="003211B7">
      <w:pPr>
        <w:numPr>
          <w:ilvl w:val="1"/>
          <w:numId w:val="18"/>
        </w:numPr>
      </w:pPr>
      <w:r w:rsidRPr="003211B7">
        <w:t xml:space="preserve">Реализация виртуальной функции </w:t>
      </w:r>
      <w:proofErr w:type="spellStart"/>
      <w:r w:rsidRPr="003211B7">
        <w:rPr>
          <w:b/>
          <w:bCs/>
        </w:rPr>
        <w:t>update</w:t>
      </w:r>
      <w:proofErr w:type="spellEnd"/>
      <w:r w:rsidRPr="003211B7">
        <w:t xml:space="preserve"> из интерфейса </w:t>
      </w:r>
      <w:proofErr w:type="spellStart"/>
      <w:r w:rsidRPr="003211B7">
        <w:rPr>
          <w:b/>
          <w:bCs/>
        </w:rPr>
        <w:t>IObserver</w:t>
      </w:r>
      <w:proofErr w:type="spellEnd"/>
      <w:r w:rsidRPr="003211B7">
        <w:t xml:space="preserve">. Вызывается при изменениях в объектах </w:t>
      </w:r>
      <w:r w:rsidRPr="003211B7">
        <w:rPr>
          <w:b/>
          <w:bCs/>
        </w:rPr>
        <w:t>Field</w:t>
      </w:r>
      <w:r w:rsidRPr="003211B7">
        <w:t xml:space="preserve"> и </w:t>
      </w:r>
      <w:r w:rsidRPr="003211B7">
        <w:rPr>
          <w:b/>
          <w:bCs/>
        </w:rPr>
        <w:t>Player</w:t>
      </w:r>
      <w:r w:rsidRPr="003211B7">
        <w:t>, обновляет строковое представление поля и уведомляет других наблюдателей.</w:t>
      </w:r>
    </w:p>
    <w:p w14:paraId="633A93A2" w14:textId="77777777" w:rsidR="003211B7" w:rsidRPr="003211B7" w:rsidRDefault="003211B7" w:rsidP="003211B7">
      <w:pPr>
        <w:numPr>
          <w:ilvl w:val="0"/>
          <w:numId w:val="18"/>
        </w:numPr>
      </w:pPr>
      <w:proofErr w:type="spellStart"/>
      <w:r w:rsidRPr="003211B7">
        <w:rPr>
          <w:b/>
          <w:bCs/>
        </w:rPr>
        <w:t>const</w:t>
      </w:r>
      <w:proofErr w:type="spellEnd"/>
      <w:r w:rsidRPr="003211B7">
        <w:rPr>
          <w:b/>
          <w:bCs/>
        </w:rPr>
        <w:t xml:space="preserve"> </w:t>
      </w:r>
      <w:proofErr w:type="spellStart"/>
      <w:proofErr w:type="gramStart"/>
      <w:r w:rsidRPr="003211B7">
        <w:rPr>
          <w:b/>
          <w:bCs/>
        </w:rPr>
        <w:t>std</w:t>
      </w:r>
      <w:proofErr w:type="spellEnd"/>
      <w:r w:rsidRPr="003211B7">
        <w:rPr>
          <w:b/>
          <w:bCs/>
        </w:rPr>
        <w:t>::</w:t>
      </w:r>
      <w:proofErr w:type="spellStart"/>
      <w:proofErr w:type="gramEnd"/>
      <w:r w:rsidRPr="003211B7">
        <w:rPr>
          <w:b/>
          <w:bCs/>
        </w:rPr>
        <w:t>string</w:t>
      </w:r>
      <w:proofErr w:type="spellEnd"/>
      <w:r w:rsidRPr="003211B7">
        <w:rPr>
          <w:b/>
          <w:bCs/>
        </w:rPr>
        <w:t xml:space="preserve"> &amp;</w:t>
      </w:r>
      <w:proofErr w:type="spellStart"/>
      <w:r w:rsidRPr="003211B7">
        <w:rPr>
          <w:b/>
          <w:bCs/>
        </w:rPr>
        <w:t>getFieldString</w:t>
      </w:r>
      <w:proofErr w:type="spellEnd"/>
      <w:r w:rsidRPr="003211B7">
        <w:rPr>
          <w:b/>
          <w:bCs/>
        </w:rPr>
        <w:t>()</w:t>
      </w:r>
    </w:p>
    <w:p w14:paraId="593E8ECF" w14:textId="77777777" w:rsidR="003211B7" w:rsidRPr="003211B7" w:rsidRDefault="003211B7" w:rsidP="003211B7">
      <w:pPr>
        <w:numPr>
          <w:ilvl w:val="1"/>
          <w:numId w:val="18"/>
        </w:numPr>
      </w:pPr>
      <w:r w:rsidRPr="003211B7">
        <w:t>Метод, возвращающий текущее строковое представление игрового поля.</w:t>
      </w:r>
    </w:p>
    <w:p w14:paraId="4FF976B0" w14:textId="77777777" w:rsidR="003211B7" w:rsidRPr="003211B7" w:rsidRDefault="003211B7" w:rsidP="003211B7">
      <w:r w:rsidRPr="003211B7">
        <w:t xml:space="preserve">Класс также содержит приватные члены, представляющие объекты </w:t>
      </w:r>
      <w:r w:rsidRPr="003211B7">
        <w:rPr>
          <w:b/>
          <w:bCs/>
        </w:rPr>
        <w:t>Field</w:t>
      </w:r>
      <w:r w:rsidRPr="003211B7">
        <w:t xml:space="preserve"> и </w:t>
      </w:r>
      <w:r w:rsidRPr="003211B7">
        <w:rPr>
          <w:b/>
          <w:bCs/>
        </w:rPr>
        <w:t>Player</w:t>
      </w:r>
      <w:r w:rsidRPr="003211B7">
        <w:t xml:space="preserve">, а также строку </w:t>
      </w:r>
      <w:proofErr w:type="spellStart"/>
      <w:r w:rsidRPr="003211B7">
        <w:rPr>
          <w:b/>
          <w:bCs/>
        </w:rPr>
        <w:t>field_str_view</w:t>
      </w:r>
      <w:proofErr w:type="spellEnd"/>
      <w:r w:rsidRPr="003211B7">
        <w:t xml:space="preserve"> для хранения текущего состояния игрового поля в виде строки.</w:t>
      </w:r>
    </w:p>
    <w:p w14:paraId="6F99C840" w14:textId="4BE43ABC" w:rsidR="003211B7" w:rsidRPr="003211B7" w:rsidRDefault="003211B7" w:rsidP="003211B7">
      <w:pPr>
        <w:rPr>
          <w:b/>
          <w:i/>
        </w:rPr>
      </w:pPr>
      <w:r w:rsidRPr="003211B7">
        <w:rPr>
          <w:b/>
          <w:i/>
        </w:rPr>
        <w:t xml:space="preserve">Класс </w:t>
      </w:r>
      <w:proofErr w:type="spellStart"/>
      <w:r w:rsidRPr="003211B7">
        <w:rPr>
          <w:b/>
          <w:bCs/>
        </w:rPr>
        <w:t>PlayerView</w:t>
      </w:r>
      <w:proofErr w:type="spellEnd"/>
    </w:p>
    <w:p w14:paraId="7FCB8070" w14:textId="66013291" w:rsidR="003211B7" w:rsidRDefault="003211B7" w:rsidP="003211B7">
      <w:r w:rsidRPr="003211B7">
        <w:t xml:space="preserve">Класс </w:t>
      </w:r>
      <w:proofErr w:type="spellStart"/>
      <w:r w:rsidRPr="003211B7">
        <w:rPr>
          <w:b/>
          <w:bCs/>
        </w:rPr>
        <w:t>PlayerView</w:t>
      </w:r>
      <w:proofErr w:type="spellEnd"/>
      <w:r w:rsidRPr="003211B7">
        <w:t xml:space="preserve"> представляет собой визуализацию игрового персонажа (игрока) и также реализует интерфейс </w:t>
      </w:r>
      <w:proofErr w:type="spellStart"/>
      <w:r w:rsidRPr="003211B7">
        <w:rPr>
          <w:b/>
          <w:bCs/>
        </w:rPr>
        <w:t>IObserver</w:t>
      </w:r>
      <w:proofErr w:type="spellEnd"/>
      <w:r w:rsidRPr="003211B7">
        <w:t>. Вот краткое описание методов этого класса:</w:t>
      </w:r>
    </w:p>
    <w:p w14:paraId="3D0B5661" w14:textId="77777777" w:rsidR="003211B7" w:rsidRPr="003211B7" w:rsidRDefault="003211B7" w:rsidP="003211B7">
      <w:pPr>
        <w:numPr>
          <w:ilvl w:val="0"/>
          <w:numId w:val="19"/>
        </w:numPr>
      </w:pPr>
      <w:proofErr w:type="spellStart"/>
      <w:r w:rsidRPr="003211B7">
        <w:rPr>
          <w:b/>
          <w:bCs/>
        </w:rPr>
        <w:lastRenderedPageBreak/>
        <w:t>explicit</w:t>
      </w:r>
      <w:proofErr w:type="spellEnd"/>
      <w:r w:rsidRPr="003211B7">
        <w:rPr>
          <w:b/>
          <w:bCs/>
        </w:rPr>
        <w:t xml:space="preserve"> </w:t>
      </w:r>
      <w:proofErr w:type="spellStart"/>
      <w:proofErr w:type="gramStart"/>
      <w:r w:rsidRPr="003211B7">
        <w:rPr>
          <w:b/>
          <w:bCs/>
        </w:rPr>
        <w:t>PlayerView</w:t>
      </w:r>
      <w:proofErr w:type="spellEnd"/>
      <w:r w:rsidRPr="003211B7">
        <w:rPr>
          <w:b/>
          <w:bCs/>
        </w:rPr>
        <w:t>(</w:t>
      </w:r>
      <w:proofErr w:type="gramEnd"/>
      <w:r w:rsidRPr="003211B7">
        <w:rPr>
          <w:b/>
          <w:bCs/>
        </w:rPr>
        <w:t>Player &amp;</w:t>
      </w:r>
      <w:proofErr w:type="spellStart"/>
      <w:r w:rsidRPr="003211B7">
        <w:rPr>
          <w:b/>
          <w:bCs/>
        </w:rPr>
        <w:t>player</w:t>
      </w:r>
      <w:proofErr w:type="spellEnd"/>
      <w:r w:rsidRPr="003211B7">
        <w:rPr>
          <w:b/>
          <w:bCs/>
        </w:rPr>
        <w:t>)</w:t>
      </w:r>
    </w:p>
    <w:p w14:paraId="76FD8D4B" w14:textId="77777777" w:rsidR="003211B7" w:rsidRPr="003211B7" w:rsidRDefault="003211B7" w:rsidP="003211B7">
      <w:pPr>
        <w:numPr>
          <w:ilvl w:val="1"/>
          <w:numId w:val="19"/>
        </w:numPr>
      </w:pPr>
      <w:r w:rsidRPr="003211B7">
        <w:t xml:space="preserve">Конструктор класса, который принимает объект </w:t>
      </w:r>
      <w:r w:rsidRPr="003211B7">
        <w:rPr>
          <w:b/>
          <w:bCs/>
        </w:rPr>
        <w:t>Player</w:t>
      </w:r>
      <w:r w:rsidRPr="003211B7">
        <w:t xml:space="preserve"> в качестве параметра и регистрирует текущий объект в качестве наблюдателя за изменениями в игроке.</w:t>
      </w:r>
    </w:p>
    <w:p w14:paraId="78227014" w14:textId="77777777" w:rsidR="003211B7" w:rsidRPr="003211B7" w:rsidRDefault="003211B7" w:rsidP="003211B7">
      <w:pPr>
        <w:numPr>
          <w:ilvl w:val="0"/>
          <w:numId w:val="19"/>
        </w:numPr>
      </w:pPr>
      <w:r w:rsidRPr="003211B7">
        <w:rPr>
          <w:b/>
          <w:bCs/>
        </w:rPr>
        <w:t>~</w:t>
      </w:r>
      <w:proofErr w:type="spellStart"/>
      <w:proofErr w:type="gramStart"/>
      <w:r w:rsidRPr="003211B7">
        <w:rPr>
          <w:b/>
          <w:bCs/>
        </w:rPr>
        <w:t>PlayerView</w:t>
      </w:r>
      <w:proofErr w:type="spellEnd"/>
      <w:r w:rsidRPr="003211B7">
        <w:rPr>
          <w:b/>
          <w:bCs/>
        </w:rPr>
        <w:t>(</w:t>
      </w:r>
      <w:proofErr w:type="gramEnd"/>
      <w:r w:rsidRPr="003211B7">
        <w:rPr>
          <w:b/>
          <w:bCs/>
        </w:rPr>
        <w:t>)</w:t>
      </w:r>
    </w:p>
    <w:p w14:paraId="5C329697" w14:textId="77777777" w:rsidR="003211B7" w:rsidRPr="003211B7" w:rsidRDefault="003211B7" w:rsidP="003211B7">
      <w:pPr>
        <w:numPr>
          <w:ilvl w:val="1"/>
          <w:numId w:val="19"/>
        </w:numPr>
      </w:pPr>
      <w:r w:rsidRPr="003211B7">
        <w:t>Деструктор класса.</w:t>
      </w:r>
    </w:p>
    <w:p w14:paraId="1BC80B47" w14:textId="77777777" w:rsidR="003211B7" w:rsidRPr="003211B7" w:rsidRDefault="003211B7" w:rsidP="003211B7">
      <w:pPr>
        <w:numPr>
          <w:ilvl w:val="0"/>
          <w:numId w:val="19"/>
        </w:numPr>
      </w:pPr>
      <w:proofErr w:type="spellStart"/>
      <w:r w:rsidRPr="003211B7">
        <w:rPr>
          <w:b/>
          <w:bCs/>
        </w:rPr>
        <w:t>const</w:t>
      </w:r>
      <w:proofErr w:type="spellEnd"/>
      <w:r w:rsidRPr="003211B7">
        <w:rPr>
          <w:b/>
          <w:bCs/>
        </w:rPr>
        <w:t xml:space="preserve"> </w:t>
      </w:r>
      <w:proofErr w:type="spellStart"/>
      <w:proofErr w:type="gramStart"/>
      <w:r w:rsidRPr="003211B7">
        <w:rPr>
          <w:b/>
          <w:bCs/>
        </w:rPr>
        <w:t>std</w:t>
      </w:r>
      <w:proofErr w:type="spellEnd"/>
      <w:r w:rsidRPr="003211B7">
        <w:rPr>
          <w:b/>
          <w:bCs/>
        </w:rPr>
        <w:t>::</w:t>
      </w:r>
      <w:proofErr w:type="spellStart"/>
      <w:proofErr w:type="gramEnd"/>
      <w:r w:rsidRPr="003211B7">
        <w:rPr>
          <w:b/>
          <w:bCs/>
        </w:rPr>
        <w:t>string</w:t>
      </w:r>
      <w:proofErr w:type="spellEnd"/>
      <w:r w:rsidRPr="003211B7">
        <w:rPr>
          <w:b/>
          <w:bCs/>
        </w:rPr>
        <w:t xml:space="preserve"> &amp;</w:t>
      </w:r>
      <w:proofErr w:type="spellStart"/>
      <w:r w:rsidRPr="003211B7">
        <w:rPr>
          <w:b/>
          <w:bCs/>
        </w:rPr>
        <w:t>getPlayerString</w:t>
      </w:r>
      <w:proofErr w:type="spellEnd"/>
      <w:r w:rsidRPr="003211B7">
        <w:rPr>
          <w:b/>
          <w:bCs/>
        </w:rPr>
        <w:t>()</w:t>
      </w:r>
    </w:p>
    <w:p w14:paraId="64657643" w14:textId="77777777" w:rsidR="003211B7" w:rsidRPr="003211B7" w:rsidRDefault="003211B7" w:rsidP="003211B7">
      <w:pPr>
        <w:numPr>
          <w:ilvl w:val="1"/>
          <w:numId w:val="19"/>
        </w:numPr>
      </w:pPr>
      <w:r w:rsidRPr="003211B7">
        <w:t>Метод, возвращающий строковое представление игрового персонажа.</w:t>
      </w:r>
    </w:p>
    <w:p w14:paraId="2376CF85" w14:textId="77777777" w:rsidR="003211B7" w:rsidRPr="003211B7" w:rsidRDefault="003211B7" w:rsidP="003211B7">
      <w:pPr>
        <w:numPr>
          <w:ilvl w:val="0"/>
          <w:numId w:val="19"/>
        </w:numPr>
      </w:pPr>
      <w:proofErr w:type="spellStart"/>
      <w:r w:rsidRPr="003211B7">
        <w:rPr>
          <w:b/>
          <w:bCs/>
        </w:rPr>
        <w:t>void</w:t>
      </w:r>
      <w:proofErr w:type="spellEnd"/>
      <w:r w:rsidRPr="003211B7">
        <w:rPr>
          <w:b/>
          <w:bCs/>
        </w:rPr>
        <w:t xml:space="preserve"> </w:t>
      </w:r>
      <w:proofErr w:type="spellStart"/>
      <w:proofErr w:type="gramStart"/>
      <w:r w:rsidRPr="003211B7">
        <w:rPr>
          <w:b/>
          <w:bCs/>
        </w:rPr>
        <w:t>update</w:t>
      </w:r>
      <w:proofErr w:type="spellEnd"/>
      <w:r w:rsidRPr="003211B7">
        <w:rPr>
          <w:b/>
          <w:bCs/>
        </w:rPr>
        <w:t>(</w:t>
      </w:r>
      <w:proofErr w:type="gramEnd"/>
      <w:r w:rsidRPr="003211B7">
        <w:rPr>
          <w:b/>
          <w:bCs/>
        </w:rPr>
        <w:t xml:space="preserve">) </w:t>
      </w:r>
      <w:proofErr w:type="spellStart"/>
      <w:r w:rsidRPr="003211B7">
        <w:rPr>
          <w:b/>
          <w:bCs/>
        </w:rPr>
        <w:t>override</w:t>
      </w:r>
      <w:proofErr w:type="spellEnd"/>
    </w:p>
    <w:p w14:paraId="2003D95D" w14:textId="77777777" w:rsidR="003211B7" w:rsidRPr="003211B7" w:rsidRDefault="003211B7" w:rsidP="003211B7">
      <w:pPr>
        <w:numPr>
          <w:ilvl w:val="1"/>
          <w:numId w:val="19"/>
        </w:numPr>
      </w:pPr>
      <w:r w:rsidRPr="003211B7">
        <w:t xml:space="preserve">Реализация виртуальной функции </w:t>
      </w:r>
      <w:proofErr w:type="spellStart"/>
      <w:r w:rsidRPr="003211B7">
        <w:rPr>
          <w:b/>
          <w:bCs/>
        </w:rPr>
        <w:t>update</w:t>
      </w:r>
      <w:proofErr w:type="spellEnd"/>
      <w:r w:rsidRPr="003211B7">
        <w:t xml:space="preserve"> из интерфейса </w:t>
      </w:r>
      <w:proofErr w:type="spellStart"/>
      <w:r w:rsidRPr="003211B7">
        <w:rPr>
          <w:b/>
          <w:bCs/>
        </w:rPr>
        <w:t>IObserver</w:t>
      </w:r>
      <w:proofErr w:type="spellEnd"/>
      <w:r w:rsidRPr="003211B7">
        <w:t xml:space="preserve">. Вызывается при изменениях в объекте </w:t>
      </w:r>
      <w:r w:rsidRPr="003211B7">
        <w:rPr>
          <w:b/>
          <w:bCs/>
        </w:rPr>
        <w:t>Player</w:t>
      </w:r>
      <w:r w:rsidRPr="003211B7">
        <w:t>, обновляет строковое представление игрока и уведомляет других наблюдателей.</w:t>
      </w:r>
    </w:p>
    <w:p w14:paraId="4EB69987" w14:textId="77777777" w:rsidR="003211B7" w:rsidRPr="003211B7" w:rsidRDefault="003211B7" w:rsidP="003211B7">
      <w:pPr>
        <w:numPr>
          <w:ilvl w:val="0"/>
          <w:numId w:val="19"/>
        </w:numPr>
      </w:pPr>
      <w:proofErr w:type="spellStart"/>
      <w:proofErr w:type="gramStart"/>
      <w:r w:rsidRPr="003211B7">
        <w:rPr>
          <w:b/>
          <w:bCs/>
        </w:rPr>
        <w:t>std</w:t>
      </w:r>
      <w:proofErr w:type="spellEnd"/>
      <w:r w:rsidRPr="003211B7">
        <w:rPr>
          <w:b/>
          <w:bCs/>
        </w:rPr>
        <w:t>::</w:t>
      </w:r>
      <w:proofErr w:type="spellStart"/>
      <w:proofErr w:type="gramEnd"/>
      <w:r w:rsidRPr="003211B7">
        <w:rPr>
          <w:b/>
          <w:bCs/>
        </w:rPr>
        <w:t>string</w:t>
      </w:r>
      <w:proofErr w:type="spellEnd"/>
      <w:r w:rsidRPr="003211B7">
        <w:rPr>
          <w:b/>
          <w:bCs/>
        </w:rPr>
        <w:t xml:space="preserve"> </w:t>
      </w:r>
      <w:proofErr w:type="spellStart"/>
      <w:r w:rsidRPr="003211B7">
        <w:rPr>
          <w:b/>
          <w:bCs/>
        </w:rPr>
        <w:t>renderPlayer</w:t>
      </w:r>
      <w:proofErr w:type="spellEnd"/>
      <w:r w:rsidRPr="003211B7">
        <w:rPr>
          <w:b/>
          <w:bCs/>
        </w:rPr>
        <w:t>()</w:t>
      </w:r>
    </w:p>
    <w:p w14:paraId="4E2CBA97" w14:textId="77777777" w:rsidR="003211B7" w:rsidRPr="003211B7" w:rsidRDefault="003211B7" w:rsidP="003211B7">
      <w:pPr>
        <w:numPr>
          <w:ilvl w:val="1"/>
          <w:numId w:val="19"/>
        </w:numPr>
      </w:pPr>
      <w:r w:rsidRPr="003211B7">
        <w:t>Метод, который генерирует строковое представление игрового персонажа, включая его имя, координаты и текущее количество здоровья.</w:t>
      </w:r>
    </w:p>
    <w:p w14:paraId="24FF17F0" w14:textId="77777777" w:rsidR="003211B7" w:rsidRPr="003211B7" w:rsidRDefault="003211B7" w:rsidP="003211B7">
      <w:r w:rsidRPr="003211B7">
        <w:t xml:space="preserve">Класс также содержит приватные члены, представляющие объект </w:t>
      </w:r>
      <w:r w:rsidRPr="003211B7">
        <w:rPr>
          <w:b/>
          <w:bCs/>
        </w:rPr>
        <w:t>Player</w:t>
      </w:r>
      <w:r w:rsidRPr="003211B7">
        <w:t xml:space="preserve"> и строку </w:t>
      </w:r>
      <w:proofErr w:type="spellStart"/>
      <w:r w:rsidRPr="003211B7">
        <w:rPr>
          <w:b/>
          <w:bCs/>
        </w:rPr>
        <w:t>player_str_view</w:t>
      </w:r>
      <w:proofErr w:type="spellEnd"/>
      <w:r w:rsidRPr="003211B7">
        <w:t xml:space="preserve"> для хранения текущего состояния игрового персонажа в виде строки.</w:t>
      </w:r>
    </w:p>
    <w:p w14:paraId="24396BB7" w14:textId="77777777" w:rsidR="003211B7" w:rsidRPr="005B58DF" w:rsidRDefault="003211B7" w:rsidP="003211B7">
      <w:pPr>
        <w:pStyle w:val="3"/>
      </w:pPr>
      <w:r>
        <w:t xml:space="preserve">Класс </w:t>
      </w:r>
      <w:proofErr w:type="spellStart"/>
      <w:r w:rsidRPr="003211B7">
        <w:rPr>
          <w:bCs/>
        </w:rPr>
        <w:t>FieldView</w:t>
      </w:r>
      <w:proofErr w:type="spellEnd"/>
    </w:p>
    <w:p w14:paraId="334C603D" w14:textId="77777777" w:rsidR="003211B7" w:rsidRPr="003211B7" w:rsidRDefault="003211B7" w:rsidP="003211B7">
      <w:r w:rsidRPr="003211B7">
        <w:t xml:space="preserve">Класс </w:t>
      </w:r>
      <w:proofErr w:type="spellStart"/>
      <w:r w:rsidRPr="003211B7">
        <w:rPr>
          <w:b/>
          <w:bCs/>
        </w:rPr>
        <w:t>LevelView</w:t>
      </w:r>
      <w:proofErr w:type="spellEnd"/>
      <w:r w:rsidRPr="003211B7">
        <w:t xml:space="preserve"> представляет собой уровень игры, объединяя в себе виды игрового поля (</w:t>
      </w:r>
      <w:proofErr w:type="spellStart"/>
      <w:r w:rsidRPr="003211B7">
        <w:rPr>
          <w:b/>
          <w:bCs/>
        </w:rPr>
        <w:t>FieldView</w:t>
      </w:r>
      <w:proofErr w:type="spellEnd"/>
      <w:r w:rsidRPr="003211B7">
        <w:t>) и игрока (</w:t>
      </w:r>
      <w:proofErr w:type="spellStart"/>
      <w:r w:rsidRPr="003211B7">
        <w:rPr>
          <w:b/>
          <w:bCs/>
        </w:rPr>
        <w:t>PlayerView</w:t>
      </w:r>
      <w:proofErr w:type="spellEnd"/>
      <w:r w:rsidRPr="003211B7">
        <w:t>). Вот краткое описание методов этого класса:</w:t>
      </w:r>
    </w:p>
    <w:p w14:paraId="1414C6ED" w14:textId="77777777" w:rsidR="003211B7" w:rsidRPr="003211B7" w:rsidRDefault="003211B7" w:rsidP="003211B7">
      <w:pPr>
        <w:numPr>
          <w:ilvl w:val="0"/>
          <w:numId w:val="20"/>
        </w:numPr>
        <w:rPr>
          <w:lang w:val="en-US"/>
        </w:rPr>
      </w:pPr>
      <w:proofErr w:type="spellStart"/>
      <w:proofErr w:type="gramStart"/>
      <w:r w:rsidRPr="003211B7">
        <w:rPr>
          <w:b/>
          <w:bCs/>
          <w:lang w:val="en-US"/>
        </w:rPr>
        <w:t>LevelView</w:t>
      </w:r>
      <w:proofErr w:type="spellEnd"/>
      <w:r w:rsidRPr="003211B7">
        <w:rPr>
          <w:b/>
          <w:bCs/>
          <w:lang w:val="en-US"/>
        </w:rPr>
        <w:t>(</w:t>
      </w:r>
      <w:proofErr w:type="spellStart"/>
      <w:proofErr w:type="gramEnd"/>
      <w:r w:rsidRPr="003211B7">
        <w:rPr>
          <w:b/>
          <w:bCs/>
          <w:lang w:val="en-US"/>
        </w:rPr>
        <w:t>FieldView</w:t>
      </w:r>
      <w:proofErr w:type="spellEnd"/>
      <w:r w:rsidRPr="003211B7">
        <w:rPr>
          <w:b/>
          <w:bCs/>
          <w:lang w:val="en-US"/>
        </w:rPr>
        <w:t xml:space="preserve"> &amp;</w:t>
      </w:r>
      <w:proofErr w:type="spellStart"/>
      <w:r w:rsidRPr="003211B7">
        <w:rPr>
          <w:b/>
          <w:bCs/>
          <w:lang w:val="en-US"/>
        </w:rPr>
        <w:t>fieldView</w:t>
      </w:r>
      <w:proofErr w:type="spellEnd"/>
      <w:r w:rsidRPr="003211B7">
        <w:rPr>
          <w:b/>
          <w:bCs/>
          <w:lang w:val="en-US"/>
        </w:rPr>
        <w:t xml:space="preserve">_, </w:t>
      </w:r>
      <w:proofErr w:type="spellStart"/>
      <w:r w:rsidRPr="003211B7">
        <w:rPr>
          <w:b/>
          <w:bCs/>
          <w:lang w:val="en-US"/>
        </w:rPr>
        <w:t>PlayerView</w:t>
      </w:r>
      <w:proofErr w:type="spellEnd"/>
      <w:r w:rsidRPr="003211B7">
        <w:rPr>
          <w:b/>
          <w:bCs/>
          <w:lang w:val="en-US"/>
        </w:rPr>
        <w:t xml:space="preserve"> &amp;</w:t>
      </w:r>
      <w:proofErr w:type="spellStart"/>
      <w:r w:rsidRPr="003211B7">
        <w:rPr>
          <w:b/>
          <w:bCs/>
          <w:lang w:val="en-US"/>
        </w:rPr>
        <w:t>playerView</w:t>
      </w:r>
      <w:proofErr w:type="spellEnd"/>
      <w:r w:rsidRPr="003211B7">
        <w:rPr>
          <w:b/>
          <w:bCs/>
          <w:lang w:val="en-US"/>
        </w:rPr>
        <w:t>_)</w:t>
      </w:r>
    </w:p>
    <w:p w14:paraId="7C201F80" w14:textId="77777777" w:rsidR="003211B7" w:rsidRPr="003211B7" w:rsidRDefault="003211B7" w:rsidP="003211B7">
      <w:pPr>
        <w:numPr>
          <w:ilvl w:val="1"/>
          <w:numId w:val="20"/>
        </w:numPr>
      </w:pPr>
      <w:r w:rsidRPr="003211B7">
        <w:lastRenderedPageBreak/>
        <w:t xml:space="preserve">Конструктор класса, который принимает объекты </w:t>
      </w:r>
      <w:proofErr w:type="spellStart"/>
      <w:r w:rsidRPr="003211B7">
        <w:rPr>
          <w:b/>
          <w:bCs/>
        </w:rPr>
        <w:t>FieldView</w:t>
      </w:r>
      <w:proofErr w:type="spellEnd"/>
      <w:r w:rsidRPr="003211B7">
        <w:t xml:space="preserve"> и </w:t>
      </w:r>
      <w:proofErr w:type="spellStart"/>
      <w:r w:rsidRPr="003211B7">
        <w:rPr>
          <w:b/>
          <w:bCs/>
        </w:rPr>
        <w:t>PlayerView</w:t>
      </w:r>
      <w:proofErr w:type="spellEnd"/>
      <w:r w:rsidRPr="003211B7">
        <w:t xml:space="preserve"> в качестве параметров и регистрирует текущий объект в качестве наблюдателя за изменениями в этих объектах.</w:t>
      </w:r>
    </w:p>
    <w:p w14:paraId="7765748C" w14:textId="77777777" w:rsidR="003211B7" w:rsidRPr="003211B7" w:rsidRDefault="003211B7" w:rsidP="003211B7">
      <w:pPr>
        <w:numPr>
          <w:ilvl w:val="0"/>
          <w:numId w:val="20"/>
        </w:numPr>
      </w:pPr>
      <w:proofErr w:type="spellStart"/>
      <w:r w:rsidRPr="003211B7">
        <w:rPr>
          <w:b/>
          <w:bCs/>
        </w:rPr>
        <w:t>void</w:t>
      </w:r>
      <w:proofErr w:type="spellEnd"/>
      <w:r w:rsidRPr="003211B7">
        <w:rPr>
          <w:b/>
          <w:bCs/>
        </w:rPr>
        <w:t xml:space="preserve"> </w:t>
      </w:r>
      <w:proofErr w:type="spellStart"/>
      <w:proofErr w:type="gramStart"/>
      <w:r w:rsidRPr="003211B7">
        <w:rPr>
          <w:b/>
          <w:bCs/>
        </w:rPr>
        <w:t>showLevel</w:t>
      </w:r>
      <w:proofErr w:type="spellEnd"/>
      <w:r w:rsidRPr="003211B7">
        <w:rPr>
          <w:b/>
          <w:bCs/>
        </w:rPr>
        <w:t>(</w:t>
      </w:r>
      <w:proofErr w:type="gramEnd"/>
      <w:r w:rsidRPr="003211B7">
        <w:rPr>
          <w:b/>
          <w:bCs/>
        </w:rPr>
        <w:t>)</w:t>
      </w:r>
    </w:p>
    <w:p w14:paraId="0A35133A" w14:textId="77777777" w:rsidR="003211B7" w:rsidRPr="003211B7" w:rsidRDefault="003211B7" w:rsidP="003211B7">
      <w:pPr>
        <w:numPr>
          <w:ilvl w:val="1"/>
          <w:numId w:val="20"/>
        </w:numPr>
      </w:pPr>
      <w:r w:rsidRPr="003211B7">
        <w:t>Метод, выводящий на экран текущее состояние игрового уровня, включая информацию об игроке и вид поля.</w:t>
      </w:r>
    </w:p>
    <w:p w14:paraId="312F4EFE" w14:textId="77777777" w:rsidR="003211B7" w:rsidRPr="003211B7" w:rsidRDefault="003211B7" w:rsidP="003211B7">
      <w:pPr>
        <w:numPr>
          <w:ilvl w:val="0"/>
          <w:numId w:val="20"/>
        </w:numPr>
      </w:pPr>
      <w:proofErr w:type="spellStart"/>
      <w:r w:rsidRPr="003211B7">
        <w:rPr>
          <w:b/>
          <w:bCs/>
        </w:rPr>
        <w:t>void</w:t>
      </w:r>
      <w:proofErr w:type="spellEnd"/>
      <w:r w:rsidRPr="003211B7">
        <w:rPr>
          <w:b/>
          <w:bCs/>
        </w:rPr>
        <w:t xml:space="preserve"> </w:t>
      </w:r>
      <w:proofErr w:type="spellStart"/>
      <w:proofErr w:type="gramStart"/>
      <w:r w:rsidRPr="003211B7">
        <w:rPr>
          <w:b/>
          <w:bCs/>
        </w:rPr>
        <w:t>update</w:t>
      </w:r>
      <w:proofErr w:type="spellEnd"/>
      <w:r w:rsidRPr="003211B7">
        <w:rPr>
          <w:b/>
          <w:bCs/>
        </w:rPr>
        <w:t>(</w:t>
      </w:r>
      <w:proofErr w:type="gramEnd"/>
      <w:r w:rsidRPr="003211B7">
        <w:rPr>
          <w:b/>
          <w:bCs/>
        </w:rPr>
        <w:t xml:space="preserve">) </w:t>
      </w:r>
      <w:proofErr w:type="spellStart"/>
      <w:r w:rsidRPr="003211B7">
        <w:rPr>
          <w:b/>
          <w:bCs/>
        </w:rPr>
        <w:t>override</w:t>
      </w:r>
      <w:proofErr w:type="spellEnd"/>
    </w:p>
    <w:p w14:paraId="7EF64594" w14:textId="77777777" w:rsidR="003211B7" w:rsidRPr="003211B7" w:rsidRDefault="003211B7" w:rsidP="003211B7">
      <w:pPr>
        <w:numPr>
          <w:ilvl w:val="1"/>
          <w:numId w:val="20"/>
        </w:numPr>
      </w:pPr>
      <w:r w:rsidRPr="003211B7">
        <w:t xml:space="preserve">Реализация виртуальной функции </w:t>
      </w:r>
      <w:proofErr w:type="spellStart"/>
      <w:r w:rsidRPr="003211B7">
        <w:rPr>
          <w:b/>
          <w:bCs/>
        </w:rPr>
        <w:t>update</w:t>
      </w:r>
      <w:proofErr w:type="spellEnd"/>
      <w:r w:rsidRPr="003211B7">
        <w:t xml:space="preserve"> из интерфейса </w:t>
      </w:r>
      <w:proofErr w:type="spellStart"/>
      <w:r w:rsidRPr="003211B7">
        <w:rPr>
          <w:b/>
          <w:bCs/>
        </w:rPr>
        <w:t>IObserver</w:t>
      </w:r>
      <w:proofErr w:type="spellEnd"/>
      <w:r w:rsidRPr="003211B7">
        <w:t xml:space="preserve">. Вызывается при изменениях в объектах </w:t>
      </w:r>
      <w:proofErr w:type="spellStart"/>
      <w:r w:rsidRPr="003211B7">
        <w:rPr>
          <w:b/>
          <w:bCs/>
        </w:rPr>
        <w:t>FieldView</w:t>
      </w:r>
      <w:proofErr w:type="spellEnd"/>
      <w:r w:rsidRPr="003211B7">
        <w:t xml:space="preserve"> и </w:t>
      </w:r>
      <w:proofErr w:type="spellStart"/>
      <w:r w:rsidRPr="003211B7">
        <w:rPr>
          <w:b/>
          <w:bCs/>
        </w:rPr>
        <w:t>PlayerView</w:t>
      </w:r>
      <w:proofErr w:type="spellEnd"/>
      <w:r w:rsidRPr="003211B7">
        <w:t>, обновляет экран с текущим состоянием уровня.</w:t>
      </w:r>
    </w:p>
    <w:p w14:paraId="48D840C4" w14:textId="77777777" w:rsidR="003211B7" w:rsidRPr="003211B7" w:rsidRDefault="003211B7" w:rsidP="003211B7">
      <w:pPr>
        <w:numPr>
          <w:ilvl w:val="0"/>
          <w:numId w:val="20"/>
        </w:numPr>
      </w:pPr>
      <w:proofErr w:type="spellStart"/>
      <w:r w:rsidRPr="003211B7">
        <w:rPr>
          <w:b/>
          <w:bCs/>
        </w:rPr>
        <w:t>void</w:t>
      </w:r>
      <w:proofErr w:type="spellEnd"/>
      <w:r w:rsidRPr="003211B7">
        <w:rPr>
          <w:b/>
          <w:bCs/>
        </w:rPr>
        <w:t xml:space="preserve"> </w:t>
      </w:r>
      <w:proofErr w:type="spellStart"/>
      <w:proofErr w:type="gramStart"/>
      <w:r w:rsidRPr="003211B7">
        <w:rPr>
          <w:b/>
          <w:bCs/>
        </w:rPr>
        <w:t>renderLevel</w:t>
      </w:r>
      <w:proofErr w:type="spellEnd"/>
      <w:r w:rsidRPr="003211B7">
        <w:rPr>
          <w:b/>
          <w:bCs/>
        </w:rPr>
        <w:t>(</w:t>
      </w:r>
      <w:proofErr w:type="gramEnd"/>
      <w:r w:rsidRPr="003211B7">
        <w:rPr>
          <w:b/>
          <w:bCs/>
        </w:rPr>
        <w:t>)</w:t>
      </w:r>
    </w:p>
    <w:p w14:paraId="2B397EBD" w14:textId="77777777" w:rsidR="003211B7" w:rsidRPr="003211B7" w:rsidRDefault="003211B7" w:rsidP="003211B7">
      <w:pPr>
        <w:numPr>
          <w:ilvl w:val="1"/>
          <w:numId w:val="20"/>
        </w:numPr>
      </w:pPr>
      <w:r w:rsidRPr="003211B7">
        <w:t xml:space="preserve">Метод, обновляющий состояние объектов </w:t>
      </w:r>
      <w:proofErr w:type="spellStart"/>
      <w:r w:rsidRPr="003211B7">
        <w:rPr>
          <w:b/>
          <w:bCs/>
        </w:rPr>
        <w:t>FieldView</w:t>
      </w:r>
      <w:proofErr w:type="spellEnd"/>
      <w:r w:rsidRPr="003211B7">
        <w:t xml:space="preserve"> и </w:t>
      </w:r>
      <w:proofErr w:type="spellStart"/>
      <w:r w:rsidRPr="003211B7">
        <w:rPr>
          <w:b/>
          <w:bCs/>
        </w:rPr>
        <w:t>PlayerView</w:t>
      </w:r>
      <w:proofErr w:type="spellEnd"/>
      <w:r w:rsidRPr="003211B7">
        <w:t xml:space="preserve"> с последующим вызовом </w:t>
      </w:r>
      <w:proofErr w:type="spellStart"/>
      <w:proofErr w:type="gramStart"/>
      <w:r w:rsidRPr="003211B7">
        <w:rPr>
          <w:b/>
          <w:bCs/>
        </w:rPr>
        <w:t>showLevel</w:t>
      </w:r>
      <w:proofErr w:type="spellEnd"/>
      <w:r w:rsidRPr="003211B7">
        <w:rPr>
          <w:b/>
          <w:bCs/>
        </w:rPr>
        <w:t>(</w:t>
      </w:r>
      <w:proofErr w:type="gramEnd"/>
      <w:r w:rsidRPr="003211B7">
        <w:rPr>
          <w:b/>
          <w:bCs/>
        </w:rPr>
        <w:t>)</w:t>
      </w:r>
      <w:r w:rsidRPr="003211B7">
        <w:t xml:space="preserve"> для отображения изменений на экране.</w:t>
      </w:r>
    </w:p>
    <w:p w14:paraId="57BFE2D7" w14:textId="77777777" w:rsidR="003211B7" w:rsidRPr="003211B7" w:rsidRDefault="003211B7" w:rsidP="003211B7">
      <w:r w:rsidRPr="003211B7">
        <w:t xml:space="preserve">Класс содержит приватные члены </w:t>
      </w:r>
      <w:proofErr w:type="spellStart"/>
      <w:r w:rsidRPr="003211B7">
        <w:rPr>
          <w:b/>
          <w:bCs/>
        </w:rPr>
        <w:t>fieldView</w:t>
      </w:r>
      <w:proofErr w:type="spellEnd"/>
      <w:r w:rsidRPr="003211B7">
        <w:t xml:space="preserve"> и </w:t>
      </w:r>
      <w:proofErr w:type="spellStart"/>
      <w:r w:rsidRPr="003211B7">
        <w:rPr>
          <w:b/>
          <w:bCs/>
        </w:rPr>
        <w:t>playerView</w:t>
      </w:r>
      <w:proofErr w:type="spellEnd"/>
      <w:r w:rsidRPr="003211B7">
        <w:t xml:space="preserve">, представляющие объекты </w:t>
      </w:r>
      <w:proofErr w:type="spellStart"/>
      <w:r w:rsidRPr="003211B7">
        <w:rPr>
          <w:b/>
          <w:bCs/>
        </w:rPr>
        <w:t>FieldView</w:t>
      </w:r>
      <w:proofErr w:type="spellEnd"/>
      <w:r w:rsidRPr="003211B7">
        <w:t xml:space="preserve"> и </w:t>
      </w:r>
      <w:proofErr w:type="spellStart"/>
      <w:r w:rsidRPr="003211B7">
        <w:rPr>
          <w:b/>
          <w:bCs/>
        </w:rPr>
        <w:t>PlayerView</w:t>
      </w:r>
      <w:proofErr w:type="spellEnd"/>
      <w:r w:rsidRPr="003211B7">
        <w:t xml:space="preserve"> соответственно.</w:t>
      </w:r>
    </w:p>
    <w:p w14:paraId="0F3C90D5" w14:textId="77777777" w:rsidR="003211B7" w:rsidRPr="003211B7" w:rsidRDefault="003211B7" w:rsidP="0001160F">
      <w:pPr>
        <w:rPr>
          <w:lang w:val="en-US"/>
        </w:rPr>
      </w:pPr>
    </w:p>
    <w:p w14:paraId="55F5D3A4" w14:textId="3359CCB7" w:rsidR="00030C52" w:rsidRDefault="00925E20">
      <w:pPr>
        <w:spacing w:line="259" w:lineRule="auto"/>
        <w:ind w:firstLine="0"/>
        <w:jc w:val="left"/>
      </w:pPr>
      <w:r w:rsidRPr="00BC2896">
        <w:br w:type="page"/>
      </w:r>
    </w:p>
    <w:p w14:paraId="1FCFC4AE" w14:textId="36AC9E84" w:rsidR="00925E20" w:rsidRDefault="00925E20" w:rsidP="00925E20">
      <w:pPr>
        <w:pStyle w:val="2"/>
      </w:pPr>
      <w:r>
        <w:lastRenderedPageBreak/>
        <w:t>Выводы</w:t>
      </w:r>
    </w:p>
    <w:p w14:paraId="527B9EC3" w14:textId="21FE40B2" w:rsidR="00E20772" w:rsidRDefault="00E20772" w:rsidP="00E20772">
      <w:r>
        <w:t>Добавлена</w:t>
      </w:r>
      <w:r>
        <w:t xml:space="preserve"> визуализаци</w:t>
      </w:r>
      <w:r>
        <w:t>я</w:t>
      </w:r>
      <w:r>
        <w:t xml:space="preserve"> в программу с использованием паттерна "наблюдатель". </w:t>
      </w:r>
      <w:r>
        <w:t>К</w:t>
      </w:r>
      <w:r>
        <w:t>ласс</w:t>
      </w:r>
      <w:r>
        <w:t>ы</w:t>
      </w:r>
      <w:r>
        <w:t xml:space="preserve"> `F</w:t>
      </w:r>
      <w:proofErr w:type="spellStart"/>
      <w:r>
        <w:t>ieldView</w:t>
      </w:r>
      <w:proofErr w:type="spellEnd"/>
      <w:r>
        <w:t>`, `</w:t>
      </w:r>
      <w:proofErr w:type="spellStart"/>
      <w:r>
        <w:t>PlayerView</w:t>
      </w:r>
      <w:proofErr w:type="spellEnd"/>
      <w:r>
        <w:t>` и `</w:t>
      </w:r>
      <w:proofErr w:type="spellStart"/>
      <w:r>
        <w:t>LevelView</w:t>
      </w:r>
      <w:proofErr w:type="spellEnd"/>
      <w:r>
        <w:t>` позволя</w:t>
      </w:r>
      <w:r>
        <w:t>ю</w:t>
      </w:r>
      <w:r>
        <w:t>т эффективно следить за изменениями в объектах `Field` и `Player`, а также предоставляет пользователю наглядное отображение текущего состояния игрового уровня.</w:t>
      </w:r>
    </w:p>
    <w:p w14:paraId="4C34D609" w14:textId="20800082" w:rsidR="00E20772" w:rsidRDefault="00E20772" w:rsidP="00E20772">
      <w:r>
        <w:t>Реализация паттерна "наблюдатель" в виде классов `</w:t>
      </w:r>
      <w:proofErr w:type="spellStart"/>
      <w:r>
        <w:t>Observable</w:t>
      </w:r>
      <w:proofErr w:type="spellEnd"/>
      <w:r>
        <w:t>` и `</w:t>
      </w:r>
      <w:proofErr w:type="spellStart"/>
      <w:r>
        <w:t>IObserver</w:t>
      </w:r>
      <w:proofErr w:type="spellEnd"/>
      <w:r>
        <w:t>` позволяет достичь гибкости и разделения ответственности между компонентами. Объекты `Field` и `Player` выступают в роли наблюдаемых сущностей, а `</w:t>
      </w:r>
      <w:proofErr w:type="spellStart"/>
      <w:r>
        <w:t>FieldView</w:t>
      </w:r>
      <w:proofErr w:type="spellEnd"/>
      <w:r>
        <w:t>` и `</w:t>
      </w:r>
      <w:proofErr w:type="spellStart"/>
      <w:r>
        <w:t>PlayerView</w:t>
      </w:r>
      <w:proofErr w:type="spellEnd"/>
      <w:r>
        <w:t>` - в роли наблюдателей, отслеживая изменения и реагируя на них визуально. Это позволяет легко внедрять новые элементы в игру, сохраняя её легкость расширения и поддержки.</w:t>
      </w:r>
    </w:p>
    <w:p w14:paraId="5022C0A0" w14:textId="4D3382FC" w:rsidR="00E65FD3" w:rsidRDefault="00E65FD3" w:rsidP="00BC2896">
      <w:r>
        <w:t>Пример работы программы</w:t>
      </w:r>
      <w:r w:rsidR="00E532D6">
        <w:t xml:space="preserve"> (рис. 1)</w:t>
      </w:r>
      <w:r>
        <w:t xml:space="preserve"> и </w:t>
      </w:r>
      <w:r w:rsidR="00E532D6">
        <w:t>диаграмма классов (рис. 2) представлена в Приложении.</w:t>
      </w:r>
    </w:p>
    <w:p w14:paraId="307C0D4E" w14:textId="77777777" w:rsidR="00E65FD3" w:rsidRDefault="00E65FD3">
      <w:pPr>
        <w:spacing w:line="259" w:lineRule="auto"/>
        <w:ind w:firstLine="0"/>
        <w:jc w:val="left"/>
      </w:pPr>
      <w:r>
        <w:br w:type="page"/>
      </w:r>
    </w:p>
    <w:p w14:paraId="18D4E3EE" w14:textId="4F2C4984" w:rsidR="00BC2896" w:rsidRDefault="00E65FD3" w:rsidP="00E65FD3">
      <w:pPr>
        <w:pStyle w:val="1"/>
      </w:pPr>
      <w:r>
        <w:lastRenderedPageBreak/>
        <w:t>Приложение</w:t>
      </w:r>
    </w:p>
    <w:p w14:paraId="22E630C7" w14:textId="67C3480E" w:rsidR="00E65FD3" w:rsidRDefault="00461F34" w:rsidP="00E65FD3">
      <w:pPr>
        <w:spacing w:line="259" w:lineRule="auto"/>
        <w:ind w:firstLine="0"/>
        <w:jc w:val="left"/>
      </w:pPr>
      <w:r>
        <w:rPr>
          <w:noProof/>
        </w:rPr>
        <w:drawing>
          <wp:inline distT="0" distB="0" distL="0" distR="0" wp14:anchorId="547CE1EE" wp14:editId="1B7BB192">
            <wp:extent cx="6111240" cy="39123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9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1F55" w14:textId="29BE6E90" w:rsidR="00E65FD3" w:rsidRDefault="00E65FD3" w:rsidP="00E65FD3">
      <w:pPr>
        <w:pStyle w:val="a0"/>
      </w:pPr>
      <w:r>
        <w:t>Диаграмма классов</w:t>
      </w:r>
      <w:r>
        <w:br w:type="page"/>
      </w:r>
    </w:p>
    <w:p w14:paraId="4C1B95BA" w14:textId="0959102E" w:rsidR="00E65FD3" w:rsidRDefault="00461F34" w:rsidP="00E65FD3">
      <w:pPr>
        <w:spacing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7D9C9FBF" wp14:editId="7CA96462">
            <wp:extent cx="6120130" cy="33883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52BAE">
        <w:rPr>
          <w:noProof/>
        </w:rPr>
        <w:drawing>
          <wp:inline distT="0" distB="0" distL="0" distR="0" wp14:anchorId="1A975039" wp14:editId="52D9D1F9">
            <wp:extent cx="6120130" cy="33883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94BDFA7" w14:textId="77777777" w:rsidR="00E65FD3" w:rsidRDefault="00E65FD3" w:rsidP="00E65FD3">
      <w:pPr>
        <w:pStyle w:val="a0"/>
      </w:pPr>
      <w:r w:rsidRPr="00E65FD3">
        <w:t>Пример</w:t>
      </w:r>
      <w:r>
        <w:t xml:space="preserve"> работы программы</w:t>
      </w:r>
    </w:p>
    <w:p w14:paraId="710D363A" w14:textId="77777777" w:rsidR="00E65FD3" w:rsidRPr="00E65FD3" w:rsidRDefault="00E65FD3" w:rsidP="00E65FD3"/>
    <w:sectPr w:rsidR="00E65FD3" w:rsidRPr="00E65FD3" w:rsidSect="004A4A0B">
      <w:footerReference w:type="default" r:id="rId11"/>
      <w:pgSz w:w="11906" w:h="16838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81700" w14:textId="77777777" w:rsidR="00B121E6" w:rsidRDefault="00B121E6" w:rsidP="004A4A0B">
      <w:pPr>
        <w:spacing w:after="0" w:line="240" w:lineRule="auto"/>
      </w:pPr>
      <w:r>
        <w:separator/>
      </w:r>
    </w:p>
  </w:endnote>
  <w:endnote w:type="continuationSeparator" w:id="0">
    <w:p w14:paraId="3068B1D9" w14:textId="77777777" w:rsidR="00B121E6" w:rsidRDefault="00B121E6" w:rsidP="004A4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683154"/>
      <w:docPartObj>
        <w:docPartGallery w:val="Page Numbers (Bottom of Page)"/>
        <w:docPartUnique/>
      </w:docPartObj>
    </w:sdtPr>
    <w:sdtEndPr/>
    <w:sdtContent>
      <w:p w14:paraId="2430BC1F" w14:textId="77777777" w:rsidR="004A4A0B" w:rsidRDefault="004A4A0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ADB1B2" w14:textId="77777777" w:rsidR="004A4A0B" w:rsidRDefault="004A4A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96828" w14:textId="77777777" w:rsidR="00B121E6" w:rsidRDefault="00B121E6" w:rsidP="004A4A0B">
      <w:pPr>
        <w:spacing w:after="0" w:line="240" w:lineRule="auto"/>
      </w:pPr>
      <w:r>
        <w:separator/>
      </w:r>
    </w:p>
  </w:footnote>
  <w:footnote w:type="continuationSeparator" w:id="0">
    <w:p w14:paraId="0878D605" w14:textId="77777777" w:rsidR="00B121E6" w:rsidRDefault="00B121E6" w:rsidP="004A4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463"/>
    <w:multiLevelType w:val="multilevel"/>
    <w:tmpl w:val="D5ACC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C5786"/>
    <w:multiLevelType w:val="multilevel"/>
    <w:tmpl w:val="E23A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A77CE"/>
    <w:multiLevelType w:val="multilevel"/>
    <w:tmpl w:val="B1A2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C27AA"/>
    <w:multiLevelType w:val="multilevel"/>
    <w:tmpl w:val="BF3A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65901"/>
    <w:multiLevelType w:val="multilevel"/>
    <w:tmpl w:val="A6DA7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E625A8"/>
    <w:multiLevelType w:val="hybridMultilevel"/>
    <w:tmpl w:val="9482C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B24737"/>
    <w:multiLevelType w:val="multilevel"/>
    <w:tmpl w:val="9DF43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2F3D76"/>
    <w:multiLevelType w:val="hybridMultilevel"/>
    <w:tmpl w:val="363282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EB64E9"/>
    <w:multiLevelType w:val="multilevel"/>
    <w:tmpl w:val="1FDA5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14F1F"/>
    <w:multiLevelType w:val="multilevel"/>
    <w:tmpl w:val="3CE4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CE217B"/>
    <w:multiLevelType w:val="hybridMultilevel"/>
    <w:tmpl w:val="58C62F1E"/>
    <w:lvl w:ilvl="0" w:tplc="D1E24244">
      <w:start w:val="1"/>
      <w:numFmt w:val="decimal"/>
      <w:pStyle w:val="a"/>
      <w:lvlText w:val="Таблица %1 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9636A"/>
    <w:multiLevelType w:val="multilevel"/>
    <w:tmpl w:val="5C26B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986DAE"/>
    <w:multiLevelType w:val="multilevel"/>
    <w:tmpl w:val="19005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B8601B"/>
    <w:multiLevelType w:val="multilevel"/>
    <w:tmpl w:val="82AE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FF43B8"/>
    <w:multiLevelType w:val="hybridMultilevel"/>
    <w:tmpl w:val="8608557C"/>
    <w:lvl w:ilvl="0" w:tplc="0E9CE568">
      <w:start w:val="1"/>
      <w:numFmt w:val="decimal"/>
      <w:pStyle w:val="a0"/>
      <w:lvlText w:val="Рисунок %1 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45C8C"/>
    <w:multiLevelType w:val="hybridMultilevel"/>
    <w:tmpl w:val="9E767B10"/>
    <w:lvl w:ilvl="0" w:tplc="5986E8B8">
      <w:start w:val="1"/>
      <w:numFmt w:val="decimal"/>
      <w:lvlText w:val="Рисунок %1 —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752641D"/>
    <w:multiLevelType w:val="multilevel"/>
    <w:tmpl w:val="D1D4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2E62F0"/>
    <w:multiLevelType w:val="multilevel"/>
    <w:tmpl w:val="D450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2"/>
  </w:num>
  <w:num w:numId="5">
    <w:abstractNumId w:val="5"/>
  </w:num>
  <w:num w:numId="6">
    <w:abstractNumId w:val="7"/>
  </w:num>
  <w:num w:numId="7">
    <w:abstractNumId w:val="14"/>
    <w:lvlOverride w:ilvl="0">
      <w:startOverride w:val="1"/>
    </w:lvlOverride>
  </w:num>
  <w:num w:numId="8">
    <w:abstractNumId w:val="14"/>
    <w:lvlOverride w:ilvl="0">
      <w:startOverride w:val="1"/>
    </w:lvlOverride>
  </w:num>
  <w:num w:numId="9">
    <w:abstractNumId w:val="1"/>
  </w:num>
  <w:num w:numId="10">
    <w:abstractNumId w:val="16"/>
  </w:num>
  <w:num w:numId="11">
    <w:abstractNumId w:val="12"/>
  </w:num>
  <w:num w:numId="12">
    <w:abstractNumId w:val="0"/>
  </w:num>
  <w:num w:numId="13">
    <w:abstractNumId w:val="4"/>
  </w:num>
  <w:num w:numId="14">
    <w:abstractNumId w:val="11"/>
  </w:num>
  <w:num w:numId="15">
    <w:abstractNumId w:val="17"/>
  </w:num>
  <w:num w:numId="16">
    <w:abstractNumId w:val="9"/>
  </w:num>
  <w:num w:numId="17">
    <w:abstractNumId w:val="13"/>
  </w:num>
  <w:num w:numId="18">
    <w:abstractNumId w:val="3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53"/>
    <w:rsid w:val="0001160F"/>
    <w:rsid w:val="00030C52"/>
    <w:rsid w:val="00117173"/>
    <w:rsid w:val="0016674F"/>
    <w:rsid w:val="001E02C5"/>
    <w:rsid w:val="003211B7"/>
    <w:rsid w:val="00394035"/>
    <w:rsid w:val="003D050A"/>
    <w:rsid w:val="00461F34"/>
    <w:rsid w:val="004A4A0B"/>
    <w:rsid w:val="004E68FB"/>
    <w:rsid w:val="005B58DF"/>
    <w:rsid w:val="007E5053"/>
    <w:rsid w:val="008813C4"/>
    <w:rsid w:val="00887410"/>
    <w:rsid w:val="008A1D9A"/>
    <w:rsid w:val="00925E20"/>
    <w:rsid w:val="00986648"/>
    <w:rsid w:val="00A84B6B"/>
    <w:rsid w:val="00B121E6"/>
    <w:rsid w:val="00BC2896"/>
    <w:rsid w:val="00BC3459"/>
    <w:rsid w:val="00C54236"/>
    <w:rsid w:val="00C702D9"/>
    <w:rsid w:val="00C96AD7"/>
    <w:rsid w:val="00D95EBA"/>
    <w:rsid w:val="00DD5708"/>
    <w:rsid w:val="00DE1882"/>
    <w:rsid w:val="00E20772"/>
    <w:rsid w:val="00E52BAE"/>
    <w:rsid w:val="00E532D6"/>
    <w:rsid w:val="00E65FD3"/>
    <w:rsid w:val="00ED1549"/>
    <w:rsid w:val="00F7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CCB9"/>
  <w15:chartTrackingRefBased/>
  <w15:docId w15:val="{30C798D8-63C1-43CE-96D8-60287C52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65FD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4A4A0B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4A4A0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925E20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4A4A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4A4A0B"/>
  </w:style>
  <w:style w:type="paragraph" w:styleId="a7">
    <w:name w:val="footer"/>
    <w:basedOn w:val="a1"/>
    <w:link w:val="a8"/>
    <w:uiPriority w:val="99"/>
    <w:unhideWhenUsed/>
    <w:rsid w:val="004A4A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4A4A0B"/>
  </w:style>
  <w:style w:type="character" w:customStyle="1" w:styleId="10">
    <w:name w:val="Заголовок 1 Знак"/>
    <w:basedOn w:val="a2"/>
    <w:link w:val="1"/>
    <w:uiPriority w:val="9"/>
    <w:rsid w:val="004A4A0B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4A4A0B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No Spacing"/>
    <w:uiPriority w:val="1"/>
    <w:qFormat/>
    <w:rsid w:val="008813C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a">
    <w:name w:val="Листинг"/>
    <w:link w:val="ab"/>
    <w:qFormat/>
    <w:rsid w:val="00925E20"/>
    <w:pPr>
      <w:spacing w:line="240" w:lineRule="auto"/>
      <w:ind w:firstLine="709"/>
      <w:jc w:val="both"/>
    </w:pPr>
    <w:rPr>
      <w:rFonts w:ascii="Courier New" w:hAnsi="Courier New"/>
    </w:rPr>
  </w:style>
  <w:style w:type="paragraph" w:customStyle="1" w:styleId="a0">
    <w:name w:val="Рисунок"/>
    <w:basedOn w:val="ac"/>
    <w:qFormat/>
    <w:rsid w:val="003D050A"/>
    <w:pPr>
      <w:numPr>
        <w:numId w:val="2"/>
      </w:numPr>
      <w:jc w:val="center"/>
    </w:pPr>
    <w:rPr>
      <w:i w:val="0"/>
      <w:color w:val="auto"/>
      <w:sz w:val="28"/>
    </w:rPr>
  </w:style>
  <w:style w:type="character" w:customStyle="1" w:styleId="ab">
    <w:name w:val="Листинг Знак"/>
    <w:basedOn w:val="a2"/>
    <w:link w:val="aa"/>
    <w:rsid w:val="00925E20"/>
    <w:rPr>
      <w:rFonts w:ascii="Courier New" w:hAnsi="Courier New"/>
    </w:rPr>
  </w:style>
  <w:style w:type="table" w:customStyle="1" w:styleId="ad">
    <w:name w:val="Таблица"/>
    <w:basedOn w:val="a3"/>
    <w:uiPriority w:val="99"/>
    <w:rsid w:val="003D050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1"/>
    <w:next w:val="a1"/>
    <w:uiPriority w:val="35"/>
    <w:semiHidden/>
    <w:unhideWhenUsed/>
    <w:qFormat/>
    <w:rsid w:val="008813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Название таблицы"/>
    <w:basedOn w:val="ac"/>
    <w:next w:val="a1"/>
    <w:qFormat/>
    <w:rsid w:val="003D050A"/>
    <w:pPr>
      <w:numPr>
        <w:numId w:val="3"/>
      </w:numPr>
      <w:ind w:left="0" w:firstLine="0"/>
      <w:jc w:val="left"/>
    </w:pPr>
    <w:rPr>
      <w:i w:val="0"/>
      <w:color w:val="auto"/>
      <w:sz w:val="28"/>
      <w:lang w:val="en-US"/>
    </w:rPr>
  </w:style>
  <w:style w:type="paragraph" w:customStyle="1" w:styleId="Standard">
    <w:name w:val="Standard"/>
    <w:link w:val="Standard1"/>
    <w:rsid w:val="003D050A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3D050A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e">
    <w:name w:val="Book Title"/>
    <w:rsid w:val="003D050A"/>
    <w:rPr>
      <w:b/>
      <w:smallCaps/>
      <w:spacing w:val="5"/>
    </w:rPr>
  </w:style>
  <w:style w:type="character" w:customStyle="1" w:styleId="Standard1">
    <w:name w:val="Standard Знак1"/>
    <w:basedOn w:val="a2"/>
    <w:link w:val="Standard"/>
    <w:rsid w:val="003D050A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925E20"/>
    <w:rPr>
      <w:rFonts w:ascii="Times New Roman" w:eastAsiaTheme="majorEastAsia" w:hAnsi="Times New Roman" w:cstheme="majorBidi"/>
      <w:b/>
      <w:i/>
      <w:sz w:val="28"/>
      <w:szCs w:val="24"/>
    </w:rPr>
  </w:style>
  <w:style w:type="paragraph" w:customStyle="1" w:styleId="af">
    <w:name w:val="Код в тексте"/>
    <w:basedOn w:val="a1"/>
    <w:next w:val="a1"/>
    <w:link w:val="af0"/>
    <w:qFormat/>
    <w:rsid w:val="00925E20"/>
    <w:rPr>
      <w:i/>
    </w:rPr>
  </w:style>
  <w:style w:type="character" w:customStyle="1" w:styleId="af0">
    <w:name w:val="Код в тексте Знак"/>
    <w:basedOn w:val="a2"/>
    <w:link w:val="af"/>
    <w:rsid w:val="00925E20"/>
    <w:rPr>
      <w:rFonts w:ascii="Times New Roman" w:hAnsi="Times New Roman"/>
      <w:i/>
      <w:sz w:val="28"/>
    </w:rPr>
  </w:style>
  <w:style w:type="paragraph" w:styleId="af1">
    <w:name w:val="List Paragraph"/>
    <w:basedOn w:val="a1"/>
    <w:uiPriority w:val="34"/>
    <w:qFormat/>
    <w:rsid w:val="00887410"/>
    <w:pPr>
      <w:ind w:left="720"/>
      <w:contextualSpacing/>
    </w:pPr>
  </w:style>
  <w:style w:type="paragraph" w:styleId="HTML">
    <w:name w:val="HTML Preformatted"/>
    <w:basedOn w:val="a1"/>
    <w:link w:val="HTML0"/>
    <w:uiPriority w:val="99"/>
    <w:semiHidden/>
    <w:unhideWhenUsed/>
    <w:rsid w:val="008874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8741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0877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778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5678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640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367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472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259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70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93764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769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319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187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117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100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52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moevm\oop\&#1075;&#1088;&#1077;&#1073;&#1072;&#1085;&#1085;&#1099;&#1077;%20&#1086;&#1090;&#1095;&#1077;&#1090;&#1085;&#1086;&#1089;&#1090;&#1080;\&#1075;&#1088;&#1077;&#1073;&#1072;&#1085;&#1085;&#1072;&#1103;%20&#1086;&#1090;&#1095;&#1077;&#1090;&#1085;&#1086;&#1089;&#1090;&#110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DBD0A-CDAA-4FD9-8E85-7E3D7081B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гребанная отчетность.dotx</Template>
  <TotalTime>7376</TotalTime>
  <Pages>10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Рыжий</dc:creator>
  <cp:keywords/>
  <dc:description/>
  <cp:lastModifiedBy>Иван Рыжий</cp:lastModifiedBy>
  <cp:revision>17</cp:revision>
  <dcterms:created xsi:type="dcterms:W3CDTF">2023-10-27T11:03:00Z</dcterms:created>
  <dcterms:modified xsi:type="dcterms:W3CDTF">2023-12-01T11:43:00Z</dcterms:modified>
</cp:coreProperties>
</file>