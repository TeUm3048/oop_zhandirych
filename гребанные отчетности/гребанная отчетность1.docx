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A700" w14:textId="77777777" w:rsidR="003D050A" w:rsidRDefault="003D050A" w:rsidP="003D050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A3895D9" w14:textId="77777777" w:rsidR="003D050A" w:rsidRDefault="003D050A" w:rsidP="003D050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7D9806C" w14:textId="77777777" w:rsidR="003D050A" w:rsidRDefault="003D050A" w:rsidP="003D050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E2079DD" w14:textId="77777777" w:rsidR="003D050A" w:rsidRDefault="003D050A" w:rsidP="003D050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EEFE9D4" w14:textId="77777777" w:rsidR="003D050A" w:rsidRDefault="003D050A" w:rsidP="003D050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4EA3BFC" w14:textId="77777777" w:rsidR="003D050A" w:rsidRDefault="003D050A" w:rsidP="003D050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90C27CF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42601461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7AFAA174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7C10E5A2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2F4679DA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3DBD7FBB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29D9F31D" w14:textId="77777777" w:rsidR="003D050A" w:rsidRDefault="003D050A" w:rsidP="003D050A">
      <w:pPr>
        <w:pStyle w:val="Times142"/>
        <w:spacing w:line="360" w:lineRule="auto"/>
        <w:ind w:firstLine="737"/>
        <w:jc w:val="center"/>
      </w:pPr>
      <w:r>
        <w:rPr>
          <w:rStyle w:val="ae"/>
          <w:rFonts w:eastAsiaTheme="majorEastAsia"/>
          <w:bCs/>
          <w:caps/>
          <w:szCs w:val="28"/>
        </w:rPr>
        <w:t>отчет</w:t>
      </w:r>
    </w:p>
    <w:p w14:paraId="295072A2" w14:textId="05695B7B" w:rsidR="003D050A" w:rsidRPr="00872688" w:rsidRDefault="003D050A" w:rsidP="003D050A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872688">
        <w:rPr>
          <w:b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872688" w:rsidRPr="00872688">
        <w:rPr>
          <w:b/>
          <w:szCs w:val="28"/>
          <w:lang w:eastAsia="ru-RU" w:bidi="ar-SA"/>
        </w:rPr>
        <w:t>1</w:t>
      </w:r>
    </w:p>
    <w:p w14:paraId="0E4A7531" w14:textId="18EA0406" w:rsidR="003D050A" w:rsidRDefault="003D050A" w:rsidP="003D050A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872688" w:rsidRPr="00872688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97E7F17" w14:textId="3E250AC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  <w:r>
        <w:rPr>
          <w:rStyle w:val="ae"/>
          <w:rFonts w:eastAsiaTheme="majorEastAsia"/>
          <w:bCs/>
          <w:szCs w:val="28"/>
          <w:lang w:eastAsia="ru-RU" w:bidi="ar-SA"/>
        </w:rPr>
        <w:t xml:space="preserve">Тема: </w:t>
      </w:r>
      <w:r w:rsidR="00872688" w:rsidRPr="00872688">
        <w:rPr>
          <w:rFonts w:eastAsiaTheme="majorEastAsia"/>
          <w:b/>
          <w:bCs/>
          <w:smallCaps/>
          <w:spacing w:val="5"/>
          <w:szCs w:val="28"/>
          <w:lang w:eastAsia="ru-RU" w:bidi="ar-SA"/>
        </w:rPr>
        <w:t>Создание классов</w:t>
      </w:r>
    </w:p>
    <w:p w14:paraId="64DE6839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43514EDD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214B4D4D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60E154B8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3F7BF734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11C74FFF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3D050A" w14:paraId="488D07E0" w14:textId="77777777" w:rsidTr="00562C75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54B5C4" w14:textId="77777777" w:rsidR="003D050A" w:rsidRDefault="003D050A" w:rsidP="00562C75">
            <w:pPr>
              <w:pStyle w:val="Standard"/>
            </w:pPr>
            <w:r>
              <w:rPr>
                <w:szCs w:val="28"/>
              </w:rPr>
              <w:t>Студент гр. 2381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CDE8A9" w14:textId="77777777" w:rsidR="003D050A" w:rsidRDefault="003D050A" w:rsidP="00562C7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6367AB" w14:textId="77777777" w:rsidR="003D050A" w:rsidRDefault="003D050A" w:rsidP="00562C7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Рыжиков И.С.</w:t>
            </w:r>
          </w:p>
        </w:tc>
      </w:tr>
      <w:tr w:rsidR="003D050A" w14:paraId="46023F7C" w14:textId="77777777" w:rsidTr="00562C75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7406C5" w14:textId="77777777" w:rsidR="003D050A" w:rsidRDefault="003D050A" w:rsidP="00562C75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34B113" w14:textId="77777777" w:rsidR="003D050A" w:rsidRDefault="003D050A" w:rsidP="00562C7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79E2E6" w14:textId="0E997C3D" w:rsidR="003D050A" w:rsidRDefault="00872688" w:rsidP="00562C7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</w:t>
            </w:r>
            <w:r w:rsidR="003D050A">
              <w:rPr>
                <w:szCs w:val="28"/>
              </w:rPr>
              <w:t>.</w:t>
            </w:r>
          </w:p>
        </w:tc>
      </w:tr>
    </w:tbl>
    <w:p w14:paraId="5F4A5F26" w14:textId="77777777" w:rsidR="003D050A" w:rsidRDefault="003D050A" w:rsidP="003D050A">
      <w:pPr>
        <w:pStyle w:val="Standard"/>
        <w:jc w:val="center"/>
        <w:rPr>
          <w:bCs/>
          <w:szCs w:val="28"/>
          <w:lang w:eastAsia="ru-RU" w:bidi="ar-SA"/>
        </w:rPr>
      </w:pPr>
    </w:p>
    <w:p w14:paraId="43310C3F" w14:textId="77777777" w:rsidR="003D050A" w:rsidRDefault="003D050A" w:rsidP="003D050A">
      <w:pPr>
        <w:pStyle w:val="Standard"/>
        <w:jc w:val="center"/>
        <w:rPr>
          <w:bCs/>
          <w:szCs w:val="28"/>
          <w:lang w:eastAsia="ru-RU" w:bidi="ar-SA"/>
        </w:rPr>
      </w:pPr>
    </w:p>
    <w:p w14:paraId="4BAFA5C0" w14:textId="77777777" w:rsidR="003D050A" w:rsidRDefault="003D050A" w:rsidP="003D050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C76A0ED" w14:textId="77777777" w:rsidR="003D050A" w:rsidRDefault="003D050A" w:rsidP="003D050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14:paraId="5E086655" w14:textId="77777777" w:rsidR="003D050A" w:rsidRDefault="003D050A" w:rsidP="003D050A">
      <w:r>
        <w:br w:type="page"/>
      </w:r>
    </w:p>
    <w:p w14:paraId="034ABA9A" w14:textId="313FDB8B" w:rsidR="003D050A" w:rsidRDefault="00925E20" w:rsidP="00925E20">
      <w:pPr>
        <w:pStyle w:val="2"/>
      </w:pPr>
      <w:r>
        <w:lastRenderedPageBreak/>
        <w:t>Цель работы</w:t>
      </w:r>
    </w:p>
    <w:p w14:paraId="79D643DA" w14:textId="407FBCB0" w:rsidR="00C657E6" w:rsidRDefault="002165C8" w:rsidP="00872688">
      <w:r>
        <w:t>Изучить понятие класса, его методы, поля и модификаторы доступа. Научиться реализовывать простейшие классы и создавать межклассовые отношения.</w:t>
      </w:r>
    </w:p>
    <w:p w14:paraId="7F767DAE" w14:textId="77777777" w:rsidR="00C657E6" w:rsidRDefault="00C657E6">
      <w:pPr>
        <w:spacing w:line="259" w:lineRule="auto"/>
        <w:ind w:firstLine="0"/>
        <w:jc w:val="left"/>
      </w:pPr>
      <w:r>
        <w:br w:type="page"/>
      </w:r>
    </w:p>
    <w:p w14:paraId="64E552C0" w14:textId="585536B9" w:rsidR="00925E20" w:rsidRDefault="00925E20" w:rsidP="00925E20">
      <w:pPr>
        <w:pStyle w:val="2"/>
      </w:pPr>
      <w:r>
        <w:lastRenderedPageBreak/>
        <w:t>Задание</w:t>
      </w:r>
    </w:p>
    <w:p w14:paraId="776C925F" w14:textId="77777777" w:rsidR="00872688" w:rsidRPr="00872688" w:rsidRDefault="00872688" w:rsidP="00872688">
      <w:r w:rsidRPr="00872688">
        <w:rPr>
          <w:b/>
          <w:bCs/>
        </w:rPr>
        <w:t>Для данной лаб. работы UML диаграмма классов в отчете не обязательна.</w:t>
      </w:r>
    </w:p>
    <w:p w14:paraId="58E3CD77" w14:textId="77777777" w:rsidR="00872688" w:rsidRPr="00872688" w:rsidRDefault="00872688" w:rsidP="00872688">
      <w:r w:rsidRPr="00872688">
        <w:t>а) Создать класс игрока. У игрока должны быть поля, которые определяют его характеристики, например кол-во жизней, очков и.т.д. Также в классе игрока необходимо реализовать ряд методов для работы с его характеристиками. Данные методы должны контролировать значения характеристик (делать проверку на диапазон значений).</w:t>
      </w:r>
    </w:p>
    <w:p w14:paraId="71389721" w14:textId="77777777" w:rsidR="00872688" w:rsidRPr="00872688" w:rsidRDefault="00872688" w:rsidP="00872688">
      <w:r w:rsidRPr="00872688">
        <w:t>б) Создать класс, передвигающий игрока по полю и работу с характеристиками. Данный класс всегда должен знать об объекте игрока, которым управляет, но не создавать класс игрока. В следующих лаб. работах данный класс будет проводить проверку, может ли игрок совершить перемещение по карте.</w:t>
      </w:r>
    </w:p>
    <w:p w14:paraId="6D6F2500" w14:textId="77777777" w:rsidR="00872688" w:rsidRPr="00872688" w:rsidRDefault="00872688" w:rsidP="00872688">
      <w:r w:rsidRPr="00872688">
        <w:t>Примечания:</w:t>
      </w:r>
    </w:p>
    <w:p w14:paraId="5BEB648A" w14:textId="77777777" w:rsidR="00872688" w:rsidRPr="00872688" w:rsidRDefault="00872688" w:rsidP="00872688">
      <w:pPr>
        <w:numPr>
          <w:ilvl w:val="0"/>
          <w:numId w:val="4"/>
        </w:numPr>
      </w:pPr>
      <w:r w:rsidRPr="00872688">
        <w:t>Не забывайте для полей и методов определять модификатор доступа</w:t>
      </w:r>
    </w:p>
    <w:p w14:paraId="707CDF91" w14:textId="77777777" w:rsidR="00872688" w:rsidRPr="00872688" w:rsidRDefault="00872688" w:rsidP="00872688">
      <w:pPr>
        <w:numPr>
          <w:ilvl w:val="0"/>
          <w:numId w:val="4"/>
        </w:numPr>
      </w:pPr>
      <w:r w:rsidRPr="00872688">
        <w:t>Для указания направления движения можно использовать перечисление enum или дополнительную систему классов. Использования чисел или строк является для указания направления является плохой практикой</w:t>
      </w:r>
    </w:p>
    <w:p w14:paraId="0199AAED" w14:textId="77777777" w:rsidR="00872688" w:rsidRPr="00872688" w:rsidRDefault="00872688" w:rsidP="00872688">
      <w:pPr>
        <w:numPr>
          <w:ilvl w:val="0"/>
          <w:numId w:val="4"/>
        </w:numPr>
      </w:pPr>
      <w:r w:rsidRPr="00872688">
        <w:t>Делать отдельный метод под каждое направление делает класс перегруженным, и в будущем ограничивает масштабирование класса</w:t>
      </w:r>
    </w:p>
    <w:p w14:paraId="58214893" w14:textId="77777777" w:rsidR="00872688" w:rsidRPr="00872688" w:rsidRDefault="00872688" w:rsidP="00872688"/>
    <w:p w14:paraId="4CA4816B" w14:textId="77777777" w:rsidR="00925E20" w:rsidRDefault="00925E20">
      <w:pPr>
        <w:spacing w:line="259" w:lineRule="auto"/>
        <w:ind w:firstLine="0"/>
        <w:jc w:val="left"/>
      </w:pPr>
      <w:r>
        <w:br w:type="page"/>
      </w:r>
    </w:p>
    <w:p w14:paraId="5E05C567" w14:textId="77777777" w:rsidR="00925E20" w:rsidRDefault="00925E20" w:rsidP="00925E20">
      <w:pPr>
        <w:pStyle w:val="2"/>
      </w:pPr>
      <w:r>
        <w:lastRenderedPageBreak/>
        <w:t>Выполнение работы</w:t>
      </w:r>
    </w:p>
    <w:p w14:paraId="1E72F0F6" w14:textId="1A99F3CF" w:rsidR="00925E20" w:rsidRDefault="002165C8" w:rsidP="002165C8">
      <w:r>
        <w:t xml:space="preserve">Созданы два абстрактных класса: </w:t>
      </w:r>
      <w:r>
        <w:rPr>
          <w:rStyle w:val="af"/>
          <w:lang w:val="en-US"/>
        </w:rPr>
        <w:t>Observer</w:t>
      </w:r>
      <w:r w:rsidRPr="002165C8">
        <w:t xml:space="preserve"> и</w:t>
      </w:r>
      <w:r>
        <w:t xml:space="preserve"> </w:t>
      </w:r>
      <w:bookmarkStart w:id="0" w:name="_Hlk146237001"/>
      <w:r w:rsidRPr="009740BB">
        <w:rPr>
          <w:rStyle w:val="af"/>
        </w:rPr>
        <w:t>Observable</w:t>
      </w:r>
      <w:r w:rsidRPr="002165C8">
        <w:t xml:space="preserve"> </w:t>
      </w:r>
      <w:bookmarkEnd w:id="0"/>
      <w:r>
        <w:t xml:space="preserve">для создание простой модели </w:t>
      </w:r>
      <w:r w:rsidR="009740BB">
        <w:t xml:space="preserve">на основе шаблона </w:t>
      </w:r>
      <w:r w:rsidR="009740BB" w:rsidRPr="004D278E">
        <w:rPr>
          <w:i/>
          <w:iCs/>
          <w:lang w:val="en-US"/>
        </w:rPr>
        <w:t>MVC</w:t>
      </w:r>
      <w:r w:rsidR="009740BB" w:rsidRPr="004D278E">
        <w:rPr>
          <w:i/>
          <w:iCs/>
        </w:rPr>
        <w:t xml:space="preserve"> (</w:t>
      </w:r>
      <w:r w:rsidR="009740BB" w:rsidRPr="004D278E">
        <w:rPr>
          <w:i/>
          <w:iCs/>
        </w:rPr>
        <w:t>Model-View-Controller</w:t>
      </w:r>
      <w:r w:rsidR="009740BB" w:rsidRPr="004D278E">
        <w:rPr>
          <w:i/>
          <w:iCs/>
        </w:rPr>
        <w:t>)</w:t>
      </w:r>
      <w:r w:rsidR="009740BB" w:rsidRPr="009740BB">
        <w:t>.</w:t>
      </w:r>
    </w:p>
    <w:p w14:paraId="086A9383" w14:textId="260221D5" w:rsidR="009740BB" w:rsidRPr="009740BB" w:rsidRDefault="009740BB" w:rsidP="009740BB">
      <w:pPr>
        <w:pStyle w:val="3"/>
      </w:pPr>
      <w:r w:rsidRPr="009740BB">
        <w:t>Класс</w:t>
      </w:r>
      <w:r w:rsidRPr="009740BB">
        <w:t xml:space="preserve"> </w:t>
      </w:r>
      <w:r w:rsidRPr="009740BB">
        <w:rPr>
          <w:rStyle w:val="af"/>
          <w:i/>
        </w:rPr>
        <w:t>Observer</w:t>
      </w:r>
    </w:p>
    <w:p w14:paraId="53FA6318" w14:textId="79B49173" w:rsidR="00AB3612" w:rsidRPr="00AB3612" w:rsidRDefault="009740BB" w:rsidP="009740BB">
      <w:r>
        <w:t xml:space="preserve">Класс </w:t>
      </w:r>
      <w:r w:rsidRPr="004D278E">
        <w:rPr>
          <w:i/>
          <w:iCs/>
        </w:rPr>
        <w:t>наблюдателя</w:t>
      </w:r>
      <w:r>
        <w:t>. Используется как базовый класс, от которого</w:t>
      </w:r>
      <w:r w:rsidR="00AB3612">
        <w:t xml:space="preserve"> наследуются другие классы.</w:t>
      </w:r>
    </w:p>
    <w:p w14:paraId="389835BF" w14:textId="3B79E625" w:rsidR="009740BB" w:rsidRDefault="009740BB" w:rsidP="009740BB">
      <w:r w:rsidRPr="004D278E">
        <w:rPr>
          <w:i/>
          <w:iCs/>
        </w:rPr>
        <w:t>Подписан на сообщения</w:t>
      </w:r>
      <w:r>
        <w:t xml:space="preserve"> </w:t>
      </w:r>
      <w:r w:rsidR="004D278E">
        <w:t xml:space="preserve">от </w:t>
      </w:r>
      <w:r>
        <w:t xml:space="preserve">экземпляров класса </w:t>
      </w:r>
      <w:r w:rsidRPr="009740BB">
        <w:rPr>
          <w:rStyle w:val="af"/>
        </w:rPr>
        <w:t>Observable</w:t>
      </w:r>
      <w:r>
        <w:rPr>
          <w:rStyle w:val="af"/>
        </w:rPr>
        <w:t>.</w:t>
      </w:r>
      <w:r w:rsidRPr="009740BB">
        <w:t xml:space="preserve"> В случае, когда происход</w:t>
      </w:r>
      <w:r>
        <w:t>ит</w:t>
      </w:r>
      <w:r w:rsidRPr="009740BB">
        <w:t xml:space="preserve"> уведомление об обновлении данных</w:t>
      </w:r>
      <w:r>
        <w:t xml:space="preserve"> </w:t>
      </w:r>
      <w:r w:rsidRPr="004D278E">
        <w:rPr>
          <w:i/>
          <w:iCs/>
        </w:rPr>
        <w:t>вызывает метод</w:t>
      </w:r>
      <w:r>
        <w:t xml:space="preserve"> </w:t>
      </w:r>
      <w:r w:rsidRPr="009740BB">
        <w:rPr>
          <w:rStyle w:val="af"/>
        </w:rPr>
        <w:t>update</w:t>
      </w:r>
      <w:r>
        <w:t xml:space="preserve">, который производит необходимые действия, например, </w:t>
      </w:r>
      <w:r w:rsidRPr="004D278E">
        <w:rPr>
          <w:i/>
          <w:iCs/>
        </w:rPr>
        <w:t>рендер</w:t>
      </w:r>
      <w:r>
        <w:t xml:space="preserve"> интерфейса.</w:t>
      </w:r>
    </w:p>
    <w:p w14:paraId="6074C912" w14:textId="50578AA3" w:rsidR="00AB3612" w:rsidRPr="009740BB" w:rsidRDefault="00AB3612" w:rsidP="00AB3612">
      <w:pPr>
        <w:pStyle w:val="3"/>
      </w:pPr>
      <w:r w:rsidRPr="009740BB">
        <w:t xml:space="preserve">Класс </w:t>
      </w:r>
      <w:r w:rsidRPr="00AB3612">
        <w:rPr>
          <w:rStyle w:val="af"/>
          <w:i/>
        </w:rPr>
        <w:t>Observable</w:t>
      </w:r>
    </w:p>
    <w:p w14:paraId="0906E101" w14:textId="7F0CADFD" w:rsidR="00AB3612" w:rsidRDefault="00AB3612" w:rsidP="00AB3612">
      <w:r>
        <w:t xml:space="preserve">Класс, за которым наблюдают экземпляры класса </w:t>
      </w:r>
      <w:r>
        <w:rPr>
          <w:rStyle w:val="af"/>
          <w:lang w:val="en-US"/>
        </w:rPr>
        <w:t>Observer</w:t>
      </w:r>
      <w:r>
        <w:rPr>
          <w:rStyle w:val="af"/>
        </w:rPr>
        <w:t xml:space="preserve">, </w:t>
      </w:r>
      <w:r w:rsidRPr="00AB3612">
        <w:t xml:space="preserve">другими словами </w:t>
      </w:r>
      <w:r w:rsidRPr="00AB3612">
        <w:rPr>
          <w:i/>
          <w:iCs/>
        </w:rPr>
        <w:t>объекты наблюдения</w:t>
      </w:r>
      <w:r w:rsidRPr="00AB3612">
        <w:t xml:space="preserve">. </w:t>
      </w:r>
      <w:r>
        <w:t>Используется как базовый класс, от которого наследуются другие</w:t>
      </w:r>
      <w:r w:rsidRPr="00AB3612">
        <w:t xml:space="preserve"> </w:t>
      </w:r>
      <w:r>
        <w:t>классы</w:t>
      </w:r>
      <w:r>
        <w:t>.</w:t>
      </w:r>
    </w:p>
    <w:p w14:paraId="33B7BB02" w14:textId="540AE8E7" w:rsidR="00AB3612" w:rsidRPr="00AB3612" w:rsidRDefault="00AB3612" w:rsidP="00AB3612">
      <w:r>
        <w:t xml:space="preserve">Имеет два метода: </w:t>
      </w:r>
      <w:r w:rsidRPr="00AB3612">
        <w:rPr>
          <w:rStyle w:val="af"/>
        </w:rPr>
        <w:t>addObserver</w:t>
      </w:r>
      <w:r>
        <w:t xml:space="preserve"> и </w:t>
      </w:r>
      <w:r w:rsidRPr="00AB3612">
        <w:rPr>
          <w:rStyle w:val="af"/>
        </w:rPr>
        <w:t>notifyUpdate</w:t>
      </w:r>
      <w:r>
        <w:t>.</w:t>
      </w:r>
    </w:p>
    <w:p w14:paraId="7CA08F80" w14:textId="3FA3D563" w:rsidR="00AB3612" w:rsidRDefault="00AB3612" w:rsidP="00AB3612">
      <w:r>
        <w:t xml:space="preserve">С помощью метода </w:t>
      </w:r>
      <w:r w:rsidRPr="00AB3612">
        <w:rPr>
          <w:rStyle w:val="af"/>
        </w:rPr>
        <w:t>addObserver</w:t>
      </w:r>
      <w:r>
        <w:t xml:space="preserve"> происходит </w:t>
      </w:r>
      <w:r w:rsidRPr="004D278E">
        <w:rPr>
          <w:i/>
          <w:iCs/>
        </w:rPr>
        <w:t>подписание</w:t>
      </w:r>
      <w:r>
        <w:t xml:space="preserve"> одного из экземпляров </w:t>
      </w:r>
      <w:r>
        <w:rPr>
          <w:rStyle w:val="af"/>
          <w:lang w:val="en-US"/>
        </w:rPr>
        <w:t>Observer</w:t>
      </w:r>
      <w:r>
        <w:t>. При этом ссылка на экземпляр сохраняется в приватный массив, хранящий всех наблюдателей за данным объектом.</w:t>
      </w:r>
    </w:p>
    <w:p w14:paraId="0B3E1F0B" w14:textId="6C0FF1C8" w:rsidR="00AB3612" w:rsidRDefault="00AB3612" w:rsidP="00AB3612">
      <w:r>
        <w:t xml:space="preserve">При вызове метода </w:t>
      </w:r>
      <w:r w:rsidRPr="00AB3612">
        <w:rPr>
          <w:rStyle w:val="af"/>
        </w:rPr>
        <w:t>notifyUpdate</w:t>
      </w:r>
      <w:r>
        <w:t xml:space="preserve"> происходит </w:t>
      </w:r>
      <w:r w:rsidRPr="004D278E">
        <w:rPr>
          <w:i/>
          <w:iCs/>
        </w:rPr>
        <w:t xml:space="preserve">обход всех наблюдателей, </w:t>
      </w:r>
      <w:r w:rsidR="004D278E" w:rsidRPr="004D278E">
        <w:rPr>
          <w:i/>
          <w:iCs/>
        </w:rPr>
        <w:t xml:space="preserve">подписанных </w:t>
      </w:r>
      <w:r w:rsidRPr="004D278E">
        <w:rPr>
          <w:i/>
          <w:iCs/>
        </w:rPr>
        <w:t>на обновление</w:t>
      </w:r>
      <w:r>
        <w:t xml:space="preserve"> этого объекта. При этом обходе у </w:t>
      </w:r>
      <w:r>
        <w:t>наблюдателей</w:t>
      </w:r>
      <w:r>
        <w:t xml:space="preserve"> вызывается метод </w:t>
      </w:r>
      <w:r w:rsidRPr="00AB3612">
        <w:rPr>
          <w:rStyle w:val="af"/>
        </w:rPr>
        <w:t>update</w:t>
      </w:r>
      <w:r>
        <w:t>.</w:t>
      </w:r>
    </w:p>
    <w:p w14:paraId="2E5413C1" w14:textId="6219F4D3" w:rsidR="0037307B" w:rsidRDefault="0037307B" w:rsidP="0037307B">
      <w:pPr>
        <w:pStyle w:val="3"/>
      </w:pPr>
      <w:r>
        <w:t xml:space="preserve">Класс </w:t>
      </w:r>
      <w:r w:rsidRPr="0037307B">
        <w:t>Player</w:t>
      </w:r>
    </w:p>
    <w:p w14:paraId="18D23898" w14:textId="35CE613C" w:rsidR="0037307B" w:rsidRDefault="0037307B" w:rsidP="0037307B">
      <w:r>
        <w:t xml:space="preserve">Класс содержащий </w:t>
      </w:r>
      <w:r w:rsidRPr="004D278E">
        <w:rPr>
          <w:i/>
          <w:iCs/>
        </w:rPr>
        <w:t>модель</w:t>
      </w:r>
      <w:r>
        <w:t xml:space="preserve"> игрока. Наследник </w:t>
      </w:r>
      <w:r w:rsidRPr="0037307B">
        <w:t>Observable</w:t>
      </w:r>
      <w:r>
        <w:t>.</w:t>
      </w:r>
    </w:p>
    <w:p w14:paraId="5AF29902" w14:textId="0C0C5374" w:rsidR="0037307B" w:rsidRDefault="0037307B" w:rsidP="0037307B">
      <w:r>
        <w:t xml:space="preserve">Обеспечивает </w:t>
      </w:r>
      <w:r w:rsidRPr="004D278E">
        <w:rPr>
          <w:i/>
          <w:iCs/>
        </w:rPr>
        <w:t>сокрытие данных игрока</w:t>
      </w:r>
      <w:r>
        <w:t xml:space="preserve"> от остального кода. А также предоставляет необходимые методы для работы с этими данными.</w:t>
      </w:r>
    </w:p>
    <w:p w14:paraId="4FEA30A1" w14:textId="471BD555" w:rsidR="0037307B" w:rsidRDefault="0037307B" w:rsidP="0037307B">
      <w:r>
        <w:t>На данный момент создано два поля:</w:t>
      </w:r>
    </w:p>
    <w:p w14:paraId="11D3FCBE" w14:textId="65AA6D08" w:rsidR="0037307B" w:rsidRDefault="0037307B" w:rsidP="0037307B">
      <w:pPr>
        <w:pStyle w:val="af0"/>
        <w:numPr>
          <w:ilvl w:val="0"/>
          <w:numId w:val="5"/>
        </w:numPr>
      </w:pPr>
      <w:r w:rsidRPr="004D278E">
        <w:rPr>
          <w:rStyle w:val="af"/>
        </w:rPr>
        <w:lastRenderedPageBreak/>
        <w:t>na</w:t>
      </w:r>
      <w:r w:rsidRPr="004D278E">
        <w:rPr>
          <w:rStyle w:val="af"/>
        </w:rPr>
        <w:t>me</w:t>
      </w:r>
      <w:r>
        <w:t xml:space="preserve"> — для </w:t>
      </w:r>
      <w:r w:rsidR="004D278E">
        <w:t xml:space="preserve">хранения </w:t>
      </w:r>
      <w:r w:rsidRPr="004D278E">
        <w:rPr>
          <w:i/>
          <w:iCs/>
        </w:rPr>
        <w:t xml:space="preserve">имени </w:t>
      </w:r>
      <w:r w:rsidR="004D278E" w:rsidRPr="004D278E">
        <w:rPr>
          <w:i/>
          <w:iCs/>
        </w:rPr>
        <w:t>пользователя</w:t>
      </w:r>
      <w:r w:rsidR="004D278E">
        <w:t xml:space="preserve"> </w:t>
      </w:r>
      <w:r>
        <w:t xml:space="preserve">(методы доступа </w:t>
      </w:r>
      <w:r w:rsidRPr="004D278E">
        <w:rPr>
          <w:rStyle w:val="af"/>
        </w:rPr>
        <w:t>setName</w:t>
      </w:r>
      <w:r>
        <w:t xml:space="preserve"> для </w:t>
      </w:r>
      <w:r w:rsidRPr="00AD745C">
        <w:rPr>
          <w:i/>
          <w:iCs/>
        </w:rPr>
        <w:t>установки</w:t>
      </w:r>
      <w:r>
        <w:t xml:space="preserve"> имени и </w:t>
      </w:r>
      <w:r w:rsidRPr="004D278E">
        <w:rPr>
          <w:rStyle w:val="af"/>
        </w:rPr>
        <w:t>getName</w:t>
      </w:r>
      <w:r>
        <w:t xml:space="preserve"> для </w:t>
      </w:r>
      <w:r w:rsidRPr="00AD745C">
        <w:rPr>
          <w:i/>
          <w:iCs/>
        </w:rPr>
        <w:t>получения</w:t>
      </w:r>
      <w:r>
        <w:t xml:space="preserve"> сохраненного имени);</w:t>
      </w:r>
    </w:p>
    <w:p w14:paraId="26828D51" w14:textId="0D44559E" w:rsidR="0037307B" w:rsidRPr="0037307B" w:rsidRDefault="0037307B" w:rsidP="0037307B">
      <w:pPr>
        <w:pStyle w:val="af0"/>
        <w:numPr>
          <w:ilvl w:val="0"/>
          <w:numId w:val="5"/>
        </w:numPr>
      </w:pPr>
      <w:r w:rsidRPr="004D278E">
        <w:rPr>
          <w:rStyle w:val="af"/>
        </w:rPr>
        <w:t>HP</w:t>
      </w:r>
      <w:r>
        <w:t xml:space="preserve"> — для хранения </w:t>
      </w:r>
      <w:r w:rsidRPr="004D278E">
        <w:rPr>
          <w:i/>
          <w:iCs/>
        </w:rPr>
        <w:t>здоровья</w:t>
      </w:r>
      <w:r>
        <w:t xml:space="preserve"> игрока (методы доступа </w:t>
      </w:r>
      <w:r w:rsidRPr="004D278E">
        <w:rPr>
          <w:rStyle w:val="af"/>
        </w:rPr>
        <w:t>setHP</w:t>
      </w:r>
      <w:r>
        <w:t xml:space="preserve"> и </w:t>
      </w:r>
      <w:r w:rsidRPr="004D278E">
        <w:rPr>
          <w:rStyle w:val="af"/>
        </w:rPr>
        <w:t>getHP</w:t>
      </w:r>
      <w:r>
        <w:t>)</w:t>
      </w:r>
    </w:p>
    <w:p w14:paraId="2BDFBDDB" w14:textId="2C6FF84C" w:rsidR="0037307B" w:rsidRDefault="0037307B" w:rsidP="0037307B">
      <w:pPr>
        <w:pStyle w:val="3"/>
      </w:pPr>
      <w:r>
        <w:t xml:space="preserve">Класс </w:t>
      </w:r>
      <w:r w:rsidRPr="0037307B">
        <w:t>PlayerView</w:t>
      </w:r>
    </w:p>
    <w:p w14:paraId="5E953BD2" w14:textId="6A841F31" w:rsidR="0037307B" w:rsidRDefault="0037307B" w:rsidP="004D278E">
      <w:r>
        <w:t xml:space="preserve">Класс </w:t>
      </w:r>
      <w:r w:rsidRPr="004D278E">
        <w:rPr>
          <w:i/>
          <w:iCs/>
        </w:rPr>
        <w:t>представления</w:t>
      </w:r>
      <w:r>
        <w:t xml:space="preserve"> игрока. </w:t>
      </w:r>
      <w:r w:rsidR="004D278E">
        <w:t xml:space="preserve">Наследник класса </w:t>
      </w:r>
      <w:r w:rsidR="004D278E" w:rsidRPr="004D278E">
        <w:rPr>
          <w:rStyle w:val="af"/>
        </w:rPr>
        <w:t>Observer</w:t>
      </w:r>
      <w:r w:rsidR="004D278E">
        <w:t xml:space="preserve">. </w:t>
      </w:r>
      <w:r>
        <w:t>Тестовый класс, обеспечива</w:t>
      </w:r>
      <w:r w:rsidR="00AD745C">
        <w:t>ет</w:t>
      </w:r>
      <w:r>
        <w:t xml:space="preserve"> минимальную функциональность системы.</w:t>
      </w:r>
    </w:p>
    <w:p w14:paraId="153EB76E" w14:textId="5BA038E7" w:rsidR="0037307B" w:rsidRPr="004D278E" w:rsidRDefault="004D278E" w:rsidP="0037307B">
      <w:r>
        <w:t xml:space="preserve">Конструктор принимает </w:t>
      </w:r>
      <w:r w:rsidRPr="004D278E">
        <w:rPr>
          <w:i/>
          <w:iCs/>
        </w:rPr>
        <w:t>ссылку на экземпляр класса игрока</w:t>
      </w:r>
      <w:r w:rsidRPr="004D278E">
        <w:t xml:space="preserve">. </w:t>
      </w:r>
      <w:r>
        <w:t xml:space="preserve">Сохраняет её в приватное поле для дальнейшего взаимодействия и </w:t>
      </w:r>
      <w:r w:rsidRPr="004D278E">
        <w:rPr>
          <w:i/>
          <w:iCs/>
        </w:rPr>
        <w:t>подписывается</w:t>
      </w:r>
      <w:r>
        <w:t xml:space="preserve"> на обновление игрока.</w:t>
      </w:r>
    </w:p>
    <w:p w14:paraId="2F491C0D" w14:textId="69AD7CE1" w:rsidR="0037307B" w:rsidRDefault="004D278E" w:rsidP="004D278E">
      <w:r>
        <w:t xml:space="preserve">Имеет переопределенный метод </w:t>
      </w:r>
      <w:r w:rsidRPr="004D278E">
        <w:rPr>
          <w:rStyle w:val="af"/>
        </w:rPr>
        <w:t>update</w:t>
      </w:r>
      <w:r>
        <w:t xml:space="preserve">, который </w:t>
      </w:r>
      <w:r w:rsidRPr="004D278E">
        <w:rPr>
          <w:i/>
          <w:iCs/>
        </w:rPr>
        <w:t xml:space="preserve">отрисовывает </w:t>
      </w:r>
      <w:r>
        <w:t>основные характеристики игрока.</w:t>
      </w:r>
    </w:p>
    <w:p w14:paraId="697E48CE" w14:textId="7B4ECC36" w:rsidR="00AD745C" w:rsidRDefault="00AD745C" w:rsidP="00AD745C">
      <w:pPr>
        <w:pStyle w:val="3"/>
      </w:pPr>
      <w:r>
        <w:t xml:space="preserve">Класс </w:t>
      </w:r>
      <w:r w:rsidRPr="00AD745C">
        <w:t>PlayerController</w:t>
      </w:r>
    </w:p>
    <w:p w14:paraId="3F9CBB06" w14:textId="518D9854" w:rsidR="00AD745C" w:rsidRDefault="00AD745C" w:rsidP="004D278E">
      <w:r>
        <w:t xml:space="preserve">Класс </w:t>
      </w:r>
      <w:r w:rsidRPr="00592254">
        <w:rPr>
          <w:i/>
          <w:iCs/>
        </w:rPr>
        <w:t>контроллер</w:t>
      </w:r>
      <w:r>
        <w:t>. Используется для обновления данных пользователя. Связывает компоненты воедино и запускает приложение.</w:t>
      </w:r>
    </w:p>
    <w:p w14:paraId="4019BD1C" w14:textId="6512F347" w:rsidR="00AD745C" w:rsidRDefault="00AD745C" w:rsidP="004D278E">
      <w:r>
        <w:t xml:space="preserve">На текущем этапе развития приложения имеет единственный </w:t>
      </w:r>
      <w:r w:rsidRPr="00592254">
        <w:rPr>
          <w:i/>
          <w:iCs/>
        </w:rPr>
        <w:t xml:space="preserve">метод </w:t>
      </w:r>
      <w:r w:rsidRPr="00592254">
        <w:rPr>
          <w:rStyle w:val="af"/>
        </w:rPr>
        <w:t>start</w:t>
      </w:r>
      <w:r w:rsidRPr="00AD745C">
        <w:t xml:space="preserve">. </w:t>
      </w:r>
      <w:r>
        <w:t xml:space="preserve">Который сначала </w:t>
      </w:r>
      <w:r w:rsidRPr="00592254">
        <w:rPr>
          <w:i/>
          <w:iCs/>
        </w:rPr>
        <w:t>устанавливает имя пользователя</w:t>
      </w:r>
      <w:r>
        <w:t xml:space="preserve">. А потом создает бесконечный </w:t>
      </w:r>
      <w:r w:rsidRPr="00592254">
        <w:rPr>
          <w:i/>
          <w:iCs/>
        </w:rPr>
        <w:t>цикл</w:t>
      </w:r>
      <w:r>
        <w:t xml:space="preserve"> для работы приложения.</w:t>
      </w:r>
    </w:p>
    <w:p w14:paraId="230BD7BE" w14:textId="35DD74B8" w:rsidR="00AD745C" w:rsidRDefault="00AD745C" w:rsidP="004D278E">
      <w:r>
        <w:t>В этом цикле</w:t>
      </w:r>
      <w:r w:rsidR="00592254">
        <w:t xml:space="preserve"> контроллер</w:t>
      </w:r>
      <w:r>
        <w:t xml:space="preserve"> ожидает </w:t>
      </w:r>
      <w:r w:rsidRPr="00592254">
        <w:rPr>
          <w:i/>
          <w:iCs/>
        </w:rPr>
        <w:t>ввода</w:t>
      </w:r>
      <w:r w:rsidR="00592254">
        <w:t xml:space="preserve"> новых</w:t>
      </w:r>
      <w:r>
        <w:t xml:space="preserve"> данных от пользователя. </w:t>
      </w:r>
      <w:r w:rsidR="00592254">
        <w:t xml:space="preserve">Контроллер </w:t>
      </w:r>
      <w:r w:rsidR="00592254" w:rsidRPr="00592254">
        <w:rPr>
          <w:i/>
          <w:iCs/>
        </w:rPr>
        <w:t>о</w:t>
      </w:r>
      <w:r w:rsidRPr="00592254">
        <w:rPr>
          <w:i/>
          <w:iCs/>
        </w:rPr>
        <w:t>бновляет</w:t>
      </w:r>
      <w:r>
        <w:t xml:space="preserve"> данные игрок</w:t>
      </w:r>
      <w:r w:rsidR="00592254">
        <w:t>а</w:t>
      </w:r>
      <w:r>
        <w:t xml:space="preserve">. </w:t>
      </w:r>
      <w:r w:rsidRPr="00592254">
        <w:rPr>
          <w:i/>
          <w:iCs/>
        </w:rPr>
        <w:t>Игрок уведомляет</w:t>
      </w:r>
      <w:r>
        <w:t xml:space="preserve"> модель представления</w:t>
      </w:r>
      <w:r w:rsidR="00592254">
        <w:t xml:space="preserve"> </w:t>
      </w:r>
      <w:r w:rsidR="00592254" w:rsidRPr="00592254">
        <w:rPr>
          <w:rStyle w:val="af"/>
        </w:rPr>
        <w:t>PlayerView</w:t>
      </w:r>
      <w:r>
        <w:t xml:space="preserve">, которая в свою очередь </w:t>
      </w:r>
      <w:r w:rsidRPr="00592254">
        <w:rPr>
          <w:i/>
          <w:iCs/>
        </w:rPr>
        <w:t>отрисовывает новые данные на экране</w:t>
      </w:r>
      <w:r>
        <w:t>.</w:t>
      </w:r>
    </w:p>
    <w:p w14:paraId="651BA47E" w14:textId="0BD379AF" w:rsidR="00AD745C" w:rsidRPr="00AD745C" w:rsidRDefault="00AD745C" w:rsidP="004D278E">
      <w:r>
        <w:t>Так происходит</w:t>
      </w:r>
      <w:r w:rsidR="00592254">
        <w:t>,</w:t>
      </w:r>
      <w:r>
        <w:t xml:space="preserve"> пока здоровье игрока не станет равно 0.</w:t>
      </w:r>
      <w:r w:rsidR="00592254">
        <w:t xml:space="preserve"> После чего </w:t>
      </w:r>
      <w:r w:rsidR="00592254" w:rsidRPr="00592254">
        <w:rPr>
          <w:i/>
          <w:iCs/>
        </w:rPr>
        <w:t>программа завершится</w:t>
      </w:r>
      <w:r w:rsidR="00592254">
        <w:t>.</w:t>
      </w:r>
    </w:p>
    <w:p w14:paraId="3A92E077" w14:textId="1A07B4B3" w:rsidR="00925E20" w:rsidRDefault="00925E20">
      <w:pPr>
        <w:spacing w:line="259" w:lineRule="auto"/>
        <w:ind w:firstLine="0"/>
        <w:jc w:val="left"/>
      </w:pPr>
      <w:r>
        <w:br w:type="page"/>
      </w:r>
    </w:p>
    <w:p w14:paraId="34ABFECF" w14:textId="0968B8C7" w:rsidR="00592254" w:rsidRDefault="00592254" w:rsidP="00592254">
      <w:pPr>
        <w:pStyle w:val="2"/>
      </w:pPr>
      <w:r>
        <w:lastRenderedPageBreak/>
        <w:t>Работа программы</w:t>
      </w:r>
    </w:p>
    <w:p w14:paraId="11855ED2" w14:textId="4F541CC9" w:rsidR="00592254" w:rsidRDefault="00592254" w:rsidP="00592254">
      <w:pPr>
        <w:pStyle w:val="a9"/>
        <w:ind w:firstLine="0"/>
      </w:pPr>
      <w:r>
        <w:rPr>
          <w:noProof/>
        </w:rPr>
        <w:drawing>
          <wp:inline distT="0" distB="0" distL="0" distR="0" wp14:anchorId="49227D98" wp14:editId="74EE9A45">
            <wp:extent cx="6120130" cy="42202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1858" w14:textId="669FD4A1" w:rsidR="00592254" w:rsidRDefault="00592254" w:rsidP="00592254">
      <w:pPr>
        <w:pStyle w:val="a0"/>
      </w:pPr>
      <w:r>
        <w:t>Пример работы программы в терминале</w:t>
      </w:r>
    </w:p>
    <w:p w14:paraId="1CAD0260" w14:textId="3440E734" w:rsidR="00592254" w:rsidRDefault="00592254">
      <w:pPr>
        <w:spacing w:line="259" w:lineRule="auto"/>
        <w:ind w:firstLine="0"/>
        <w:jc w:val="left"/>
      </w:pPr>
      <w:r>
        <w:br w:type="page"/>
      </w:r>
    </w:p>
    <w:p w14:paraId="2FB9F991" w14:textId="4D94BE31" w:rsidR="00925E20" w:rsidRPr="00592254" w:rsidRDefault="00925E20" w:rsidP="00925E20">
      <w:pPr>
        <w:pStyle w:val="2"/>
        <w:rPr>
          <w:lang w:val="en-US"/>
        </w:rPr>
      </w:pPr>
      <w:r>
        <w:lastRenderedPageBreak/>
        <w:t>Выводы</w:t>
      </w:r>
    </w:p>
    <w:p w14:paraId="5E512B33" w14:textId="71229591" w:rsidR="00592254" w:rsidRPr="00C657E6" w:rsidRDefault="00592254" w:rsidP="00592254">
      <w:r>
        <w:t xml:space="preserve">Были изученные основы объектно-ориентированного программирования на языке </w:t>
      </w:r>
      <w:r>
        <w:rPr>
          <w:lang w:val="en-US"/>
        </w:rPr>
        <w:t>C</w:t>
      </w:r>
      <w:r w:rsidRPr="00592254">
        <w:t>++</w:t>
      </w:r>
      <w:r w:rsidR="00C657E6" w:rsidRPr="00C657E6">
        <w:t xml:space="preserve">. </w:t>
      </w:r>
      <w:r w:rsidR="00C657E6">
        <w:t>В ходе работы создан класс игрока, классы отвечающие за вывод и взаимодействия пользователя с игрой, а также классы, определяющие дальнейшую структуру программы.</w:t>
      </w:r>
    </w:p>
    <w:p w14:paraId="0CA7FC55" w14:textId="77777777" w:rsidR="00925E20" w:rsidRDefault="00925E20">
      <w:pPr>
        <w:spacing w:line="259" w:lineRule="auto"/>
        <w:ind w:firstLine="0"/>
        <w:jc w:val="left"/>
      </w:pPr>
      <w:r>
        <w:br w:type="page"/>
      </w:r>
    </w:p>
    <w:p w14:paraId="2387F563" w14:textId="77777777" w:rsidR="00925E20" w:rsidRDefault="00925E20" w:rsidP="00925E20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31DDACC2" w14:textId="77777777" w:rsidR="00925E20" w:rsidRDefault="00925E20" w:rsidP="00925E20">
      <w:r w:rsidRPr="00925E20">
        <w:t>Название файла: main.cpp</w:t>
      </w:r>
    </w:p>
    <w:p w14:paraId="2039677E" w14:textId="77777777" w:rsidR="00925E20" w:rsidRPr="00925E20" w:rsidRDefault="00925E20" w:rsidP="00925E20">
      <w:pPr>
        <w:pStyle w:val="aa"/>
      </w:pPr>
      <w:r w:rsidRPr="00925E20">
        <w:t>Код</w:t>
      </w:r>
    </w:p>
    <w:sectPr w:rsidR="00925E20" w:rsidRPr="00925E20" w:rsidSect="004A4A0B">
      <w:footerReference w:type="default" r:id="rId9"/>
      <w:pgSz w:w="11906" w:h="16838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AE98" w14:textId="77777777" w:rsidR="00502347" w:rsidRDefault="00502347" w:rsidP="004A4A0B">
      <w:pPr>
        <w:spacing w:after="0" w:line="240" w:lineRule="auto"/>
      </w:pPr>
      <w:r>
        <w:separator/>
      </w:r>
    </w:p>
  </w:endnote>
  <w:endnote w:type="continuationSeparator" w:id="0">
    <w:p w14:paraId="132224F0" w14:textId="77777777" w:rsidR="00502347" w:rsidRDefault="00502347" w:rsidP="004A4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683154"/>
      <w:docPartObj>
        <w:docPartGallery w:val="Page Numbers (Bottom of Page)"/>
        <w:docPartUnique/>
      </w:docPartObj>
    </w:sdtPr>
    <w:sdtEndPr/>
    <w:sdtContent>
      <w:p w14:paraId="36DF92FF" w14:textId="77777777" w:rsidR="004A4A0B" w:rsidRDefault="004A4A0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1723FE" w14:textId="77777777" w:rsidR="004A4A0B" w:rsidRDefault="004A4A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1F938" w14:textId="77777777" w:rsidR="00502347" w:rsidRDefault="00502347" w:rsidP="004A4A0B">
      <w:pPr>
        <w:spacing w:after="0" w:line="240" w:lineRule="auto"/>
      </w:pPr>
      <w:r>
        <w:separator/>
      </w:r>
    </w:p>
  </w:footnote>
  <w:footnote w:type="continuationSeparator" w:id="0">
    <w:p w14:paraId="1EB2A581" w14:textId="77777777" w:rsidR="00502347" w:rsidRDefault="00502347" w:rsidP="004A4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BD7"/>
    <w:multiLevelType w:val="hybridMultilevel"/>
    <w:tmpl w:val="1ED89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CE217B"/>
    <w:multiLevelType w:val="hybridMultilevel"/>
    <w:tmpl w:val="58C62F1E"/>
    <w:lvl w:ilvl="0" w:tplc="D1E24244">
      <w:start w:val="1"/>
      <w:numFmt w:val="decimal"/>
      <w:pStyle w:val="a"/>
      <w:lvlText w:val="Таблица %1 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F43B8"/>
    <w:multiLevelType w:val="hybridMultilevel"/>
    <w:tmpl w:val="76B0A768"/>
    <w:lvl w:ilvl="0" w:tplc="9A18FFF8">
      <w:start w:val="1"/>
      <w:numFmt w:val="decimal"/>
      <w:pStyle w:val="a0"/>
      <w:lvlText w:val="Рисунок %1 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45C8C"/>
    <w:multiLevelType w:val="hybridMultilevel"/>
    <w:tmpl w:val="9E767B10"/>
    <w:lvl w:ilvl="0" w:tplc="5986E8B8">
      <w:start w:val="1"/>
      <w:numFmt w:val="decimal"/>
      <w:lvlText w:val="Рисунок %1 —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841184D"/>
    <w:multiLevelType w:val="multilevel"/>
    <w:tmpl w:val="1086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88"/>
    <w:rsid w:val="002165C8"/>
    <w:rsid w:val="0037307B"/>
    <w:rsid w:val="00394035"/>
    <w:rsid w:val="003D050A"/>
    <w:rsid w:val="004A4A0B"/>
    <w:rsid w:val="004D278E"/>
    <w:rsid w:val="004E68FB"/>
    <w:rsid w:val="00502347"/>
    <w:rsid w:val="00592254"/>
    <w:rsid w:val="00872688"/>
    <w:rsid w:val="008813C4"/>
    <w:rsid w:val="008A1D9A"/>
    <w:rsid w:val="00925E20"/>
    <w:rsid w:val="009740BB"/>
    <w:rsid w:val="00AB3612"/>
    <w:rsid w:val="00AD745C"/>
    <w:rsid w:val="00C657E6"/>
    <w:rsid w:val="00F7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2DA2A"/>
  <w15:chartTrackingRefBased/>
  <w15:docId w15:val="{AA929273-29F7-47DA-B019-7D06229C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A4A0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4A4A0B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4A4A0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925E20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AB3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4A4A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4A4A0B"/>
  </w:style>
  <w:style w:type="paragraph" w:styleId="a7">
    <w:name w:val="footer"/>
    <w:basedOn w:val="a1"/>
    <w:link w:val="a8"/>
    <w:uiPriority w:val="99"/>
    <w:unhideWhenUsed/>
    <w:rsid w:val="004A4A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4A4A0B"/>
  </w:style>
  <w:style w:type="character" w:customStyle="1" w:styleId="10">
    <w:name w:val="Заголовок 1 Знак"/>
    <w:basedOn w:val="a2"/>
    <w:link w:val="1"/>
    <w:uiPriority w:val="9"/>
    <w:rsid w:val="004A4A0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4A4A0B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No Spacing"/>
    <w:uiPriority w:val="1"/>
    <w:qFormat/>
    <w:rsid w:val="008813C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a">
    <w:name w:val="Листинг"/>
    <w:link w:val="ab"/>
    <w:qFormat/>
    <w:rsid w:val="00925E20"/>
    <w:pPr>
      <w:spacing w:line="240" w:lineRule="auto"/>
      <w:ind w:firstLine="709"/>
      <w:jc w:val="both"/>
    </w:pPr>
    <w:rPr>
      <w:rFonts w:ascii="Courier New" w:hAnsi="Courier New"/>
    </w:rPr>
  </w:style>
  <w:style w:type="paragraph" w:customStyle="1" w:styleId="a0">
    <w:name w:val="Рисунок"/>
    <w:basedOn w:val="ac"/>
    <w:next w:val="a1"/>
    <w:qFormat/>
    <w:rsid w:val="003D050A"/>
    <w:pPr>
      <w:numPr>
        <w:numId w:val="2"/>
      </w:numPr>
      <w:jc w:val="center"/>
    </w:pPr>
    <w:rPr>
      <w:i w:val="0"/>
      <w:color w:val="auto"/>
      <w:sz w:val="28"/>
    </w:rPr>
  </w:style>
  <w:style w:type="character" w:customStyle="1" w:styleId="ab">
    <w:name w:val="Листинг Знак"/>
    <w:basedOn w:val="a2"/>
    <w:link w:val="aa"/>
    <w:rsid w:val="00925E20"/>
    <w:rPr>
      <w:rFonts w:ascii="Courier New" w:hAnsi="Courier New"/>
    </w:rPr>
  </w:style>
  <w:style w:type="table" w:customStyle="1" w:styleId="ad">
    <w:name w:val="Таблица"/>
    <w:basedOn w:val="a3"/>
    <w:uiPriority w:val="99"/>
    <w:rsid w:val="003D050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1"/>
    <w:next w:val="a1"/>
    <w:uiPriority w:val="35"/>
    <w:semiHidden/>
    <w:unhideWhenUsed/>
    <w:qFormat/>
    <w:rsid w:val="008813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Название таблицы"/>
    <w:basedOn w:val="ac"/>
    <w:next w:val="a1"/>
    <w:qFormat/>
    <w:rsid w:val="003D050A"/>
    <w:pPr>
      <w:numPr>
        <w:numId w:val="3"/>
      </w:numPr>
      <w:ind w:left="0" w:firstLine="0"/>
      <w:jc w:val="left"/>
    </w:pPr>
    <w:rPr>
      <w:i w:val="0"/>
      <w:color w:val="auto"/>
      <w:sz w:val="28"/>
      <w:lang w:val="en-US"/>
    </w:rPr>
  </w:style>
  <w:style w:type="paragraph" w:customStyle="1" w:styleId="Standard">
    <w:name w:val="Standard"/>
    <w:link w:val="Standard1"/>
    <w:rsid w:val="003D050A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3D050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e">
    <w:name w:val="Book Title"/>
    <w:rsid w:val="003D050A"/>
    <w:rPr>
      <w:b/>
      <w:smallCaps/>
      <w:spacing w:val="5"/>
    </w:rPr>
  </w:style>
  <w:style w:type="character" w:customStyle="1" w:styleId="Standard1">
    <w:name w:val="Standard Знак1"/>
    <w:basedOn w:val="a2"/>
    <w:link w:val="Standard"/>
    <w:rsid w:val="003D050A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925E20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af">
    <w:name w:val="Код в тексте"/>
    <w:basedOn w:val="a2"/>
    <w:uiPriority w:val="1"/>
    <w:qFormat/>
    <w:rsid w:val="002165C8"/>
    <w:rPr>
      <w:i/>
    </w:rPr>
  </w:style>
  <w:style w:type="paragraph" w:styleId="HTML">
    <w:name w:val="HTML Preformatted"/>
    <w:basedOn w:val="a1"/>
    <w:link w:val="HTML0"/>
    <w:uiPriority w:val="99"/>
    <w:semiHidden/>
    <w:unhideWhenUsed/>
    <w:rsid w:val="002165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165C8"/>
    <w:rPr>
      <w:rFonts w:ascii="Consolas" w:hAnsi="Consolas"/>
      <w:sz w:val="20"/>
      <w:szCs w:val="20"/>
    </w:rPr>
  </w:style>
  <w:style w:type="character" w:customStyle="1" w:styleId="40">
    <w:name w:val="Заголовок 4 Знак"/>
    <w:basedOn w:val="a2"/>
    <w:link w:val="4"/>
    <w:uiPriority w:val="9"/>
    <w:rsid w:val="00AB3612"/>
    <w:rPr>
      <w:rFonts w:asciiTheme="majorHAnsi" w:eastAsiaTheme="majorEastAsia" w:hAnsiTheme="majorHAnsi" w:cstheme="majorBidi"/>
      <w:i/>
      <w:iCs/>
      <w:sz w:val="28"/>
    </w:rPr>
  </w:style>
  <w:style w:type="paragraph" w:styleId="af0">
    <w:name w:val="List Paragraph"/>
    <w:basedOn w:val="a1"/>
    <w:uiPriority w:val="34"/>
    <w:qFormat/>
    <w:rsid w:val="00373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moevm\oop\&#1075;&#1088;&#1077;&#1073;&#1072;&#1085;&#1085;&#1072;&#1103;%20&#1086;&#1090;&#1095;&#1077;&#1090;&#1085;&#1086;&#1089;&#1090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DBD0A-CDAA-4FD9-8E85-7E3D7081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гребанная отчетность.dotx</Template>
  <TotalTime>78</TotalTime>
  <Pages>8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Рыжий</dc:creator>
  <cp:keywords/>
  <dc:description/>
  <cp:lastModifiedBy>Иван Рыжий</cp:lastModifiedBy>
  <cp:revision>2</cp:revision>
  <dcterms:created xsi:type="dcterms:W3CDTF">2023-09-21T21:32:00Z</dcterms:created>
  <dcterms:modified xsi:type="dcterms:W3CDTF">2023-09-21T22:57:00Z</dcterms:modified>
</cp:coreProperties>
</file>